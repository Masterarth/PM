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BB651" w14:textId="6427720D" w:rsidR="003D6352" w:rsidRDefault="0096389C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605599" wp14:editId="584F39B5">
            <wp:simplePos x="0" y="0"/>
            <wp:positionH relativeFrom="column">
              <wp:posOffset>5041900</wp:posOffset>
            </wp:positionH>
            <wp:positionV relativeFrom="paragraph">
              <wp:posOffset>-934085</wp:posOffset>
            </wp:positionV>
            <wp:extent cx="288290" cy="765175"/>
            <wp:effectExtent l="0" t="0" r="0" b="0"/>
            <wp:wrapSquare wrapText="bothSides"/>
            <wp:docPr id="2" name="Grafik 2" descr="https://freiheitsfoo.de/files/2014/04/ampel-gru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reiheitsfoo.de/files/2014/04/ampel-gru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1C7">
        <w:t>Projektstatusbericht</w:t>
      </w:r>
    </w:p>
    <w:p w14:paraId="3E8E20F6" w14:textId="77777777"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724"/>
        <w:gridCol w:w="3648"/>
        <w:gridCol w:w="3591"/>
      </w:tblGrid>
      <w:tr w:rsidR="003D6352" w14:paraId="4193BD21" w14:textId="77777777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6D93478B" w14:textId="4B7B63CF" w:rsidR="003D6352" w:rsidRDefault="00EB294D">
            <w:r>
              <w:t>Berichtszeitraum</w:t>
            </w:r>
          </w:p>
        </w:tc>
        <w:tc>
          <w:tcPr>
            <w:tcW w:w="3664" w:type="dxa"/>
          </w:tcPr>
          <w:p w14:paraId="462C98F4" w14:textId="77777777" w:rsidR="003D6352" w:rsidRDefault="000251C7">
            <w:r>
              <w:t>Projektname</w:t>
            </w:r>
          </w:p>
        </w:tc>
        <w:tc>
          <w:tcPr>
            <w:tcW w:w="3667" w:type="dxa"/>
          </w:tcPr>
          <w:p w14:paraId="37F4B36A" w14:textId="77777777" w:rsidR="003D6352" w:rsidRDefault="000251C7">
            <w:r>
              <w:t>Erstellt von</w:t>
            </w:r>
          </w:p>
        </w:tc>
      </w:tr>
      <w:tr w:rsidR="003D6352" w14:paraId="6709C5BB" w14:textId="77777777" w:rsidTr="003D6352">
        <w:tc>
          <w:tcPr>
            <w:tcW w:w="2749" w:type="dxa"/>
          </w:tcPr>
          <w:p w14:paraId="5BCB69BD" w14:textId="1342E7AB" w:rsidR="003D6352" w:rsidRDefault="004127F9">
            <w:r>
              <w:t>25.08. – 30</w:t>
            </w:r>
            <w:r w:rsidR="00EB294D">
              <w:t>.08.2016</w:t>
            </w:r>
          </w:p>
        </w:tc>
        <w:tc>
          <w:tcPr>
            <w:tcW w:w="3664" w:type="dxa"/>
          </w:tcPr>
          <w:p w14:paraId="25A44DD4" w14:textId="77777777"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14:paraId="2B4A9383" w14:textId="77777777" w:rsidR="003D6352" w:rsidRDefault="00795AB3">
                <w:r>
                  <w:t>Timo Schmidt</w:t>
                </w:r>
              </w:p>
            </w:tc>
          </w:sdtContent>
        </w:sdt>
      </w:tr>
    </w:tbl>
    <w:p w14:paraId="7CF37929" w14:textId="77777777" w:rsidR="003D6352" w:rsidRDefault="000251C7">
      <w:pPr>
        <w:pStyle w:val="berschrift1"/>
      </w:pPr>
      <w:r>
        <w:t>Statuszusammenfassung</w:t>
      </w:r>
    </w:p>
    <w:p w14:paraId="720D58A9" w14:textId="26068FA3" w:rsidR="0007369D" w:rsidRDefault="00C95408" w:rsidP="00574448">
      <w:pPr>
        <w:pStyle w:val="Listenabsatz"/>
        <w:numPr>
          <w:ilvl w:val="0"/>
          <w:numId w:val="1"/>
        </w:numPr>
      </w:pPr>
      <w:r>
        <w:t>Dokumentation</w:t>
      </w:r>
    </w:p>
    <w:p w14:paraId="34C5449A" w14:textId="2678597A" w:rsidR="0007369D" w:rsidRDefault="00B66FA2" w:rsidP="0007369D">
      <w:pPr>
        <w:pStyle w:val="Listenabsatz"/>
        <w:numPr>
          <w:ilvl w:val="0"/>
          <w:numId w:val="1"/>
        </w:numPr>
      </w:pPr>
      <w:r>
        <w:t>Implementierung</w:t>
      </w:r>
    </w:p>
    <w:p w14:paraId="511D9853" w14:textId="799F2C73" w:rsidR="00B66FA2" w:rsidRDefault="00154870" w:rsidP="00B66FA2">
      <w:pPr>
        <w:pStyle w:val="Listenabsatz"/>
        <w:numPr>
          <w:ilvl w:val="1"/>
          <w:numId w:val="1"/>
        </w:numPr>
      </w:pPr>
      <w:r>
        <w:t>PHP-Entwicklung: Login, Frontend</w:t>
      </w:r>
      <w:r w:rsidR="009A1ABA">
        <w:t>, Fehlerbehebung</w:t>
      </w:r>
    </w:p>
    <w:p w14:paraId="0871DED0" w14:textId="737663DE" w:rsidR="00154870" w:rsidRDefault="00154870" w:rsidP="00423D01">
      <w:pPr>
        <w:pStyle w:val="Listenabsatz"/>
        <w:numPr>
          <w:ilvl w:val="1"/>
          <w:numId w:val="1"/>
        </w:numPr>
      </w:pPr>
      <w:r>
        <w:t>Web-Design: Design-Entwurf umsetzen</w:t>
      </w:r>
    </w:p>
    <w:p w14:paraId="74B83BD8" w14:textId="37A9B0B8" w:rsidR="00154870" w:rsidRDefault="00154870" w:rsidP="00154870">
      <w:pPr>
        <w:pStyle w:val="Listenabsatz"/>
        <w:numPr>
          <w:ilvl w:val="0"/>
          <w:numId w:val="1"/>
        </w:numPr>
      </w:pPr>
      <w:r>
        <w:t>Tests</w:t>
      </w:r>
    </w:p>
    <w:p w14:paraId="63BBD365" w14:textId="48E149AA" w:rsidR="00154870" w:rsidRDefault="00154870" w:rsidP="00154870">
      <w:pPr>
        <w:pStyle w:val="Listenabsatz"/>
        <w:numPr>
          <w:ilvl w:val="1"/>
          <w:numId w:val="1"/>
        </w:numPr>
      </w:pPr>
      <w:r>
        <w:t>Funktionstests</w:t>
      </w:r>
      <w:r w:rsidR="00B1764F">
        <w:t xml:space="preserve"> / Fehlersuche</w:t>
      </w:r>
    </w:p>
    <w:p w14:paraId="717C69FA" w14:textId="77777777"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47"/>
        <w:gridCol w:w="1471"/>
        <w:gridCol w:w="1241"/>
        <w:gridCol w:w="1984"/>
        <w:gridCol w:w="2806"/>
      </w:tblGrid>
      <w:tr w:rsidR="003D6352" w14:paraId="3C0FCFAB" w14:textId="77777777" w:rsidTr="0039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14:paraId="4CFA7F66" w14:textId="77777777" w:rsidR="003D6352" w:rsidRDefault="000251C7">
            <w:r>
              <w:t>Vorgang</w:t>
            </w:r>
          </w:p>
        </w:tc>
        <w:tc>
          <w:tcPr>
            <w:tcW w:w="651" w:type="pct"/>
          </w:tcPr>
          <w:p w14:paraId="40F65554" w14:textId="77777777"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646" w:type="pct"/>
          </w:tcPr>
          <w:p w14:paraId="45345939" w14:textId="77777777" w:rsidR="003D6352" w:rsidRDefault="00397B85">
            <w:r>
              <w:t>Fälligkeit</w:t>
            </w:r>
          </w:p>
        </w:tc>
        <w:tc>
          <w:tcPr>
            <w:tcW w:w="1019" w:type="pct"/>
          </w:tcPr>
          <w:p w14:paraId="044FB428" w14:textId="77777777" w:rsidR="003D6352" w:rsidRDefault="000251C7">
            <w:r>
              <w:t>Unterstützer</w:t>
            </w:r>
          </w:p>
        </w:tc>
        <w:tc>
          <w:tcPr>
            <w:tcW w:w="1432" w:type="pct"/>
          </w:tcPr>
          <w:p w14:paraId="00BF0AD9" w14:textId="77777777" w:rsidR="003D6352" w:rsidRDefault="000251C7">
            <w:r>
              <w:t>Notizen</w:t>
            </w:r>
          </w:p>
        </w:tc>
      </w:tr>
      <w:tr w:rsidR="003D6352" w14:paraId="68AF155F" w14:textId="77777777" w:rsidTr="00397B85">
        <w:tc>
          <w:tcPr>
            <w:tcW w:w="1252" w:type="pct"/>
          </w:tcPr>
          <w:p w14:paraId="459EACBD" w14:textId="77777777" w:rsidR="003D6352" w:rsidRDefault="00AB4CCF">
            <w:r>
              <w:t>Projekt Vorbereitung</w:t>
            </w:r>
          </w:p>
        </w:tc>
        <w:tc>
          <w:tcPr>
            <w:tcW w:w="651" w:type="pct"/>
            <w:shd w:val="clear" w:color="auto" w:fill="00B050"/>
          </w:tcPr>
          <w:p w14:paraId="735596E3" w14:textId="77777777" w:rsidR="003D6352" w:rsidRDefault="00B370A7">
            <w:r>
              <w:t>Abgeschlossen</w:t>
            </w:r>
          </w:p>
        </w:tc>
        <w:tc>
          <w:tcPr>
            <w:tcW w:w="646" w:type="pct"/>
          </w:tcPr>
          <w:p w14:paraId="358A8690" w14:textId="77777777" w:rsidR="003D6352" w:rsidRDefault="00AB4CCF">
            <w:r>
              <w:t>28.07.2016</w:t>
            </w:r>
          </w:p>
        </w:tc>
        <w:tc>
          <w:tcPr>
            <w:tcW w:w="1019" w:type="pct"/>
          </w:tcPr>
          <w:p w14:paraId="1E592525" w14:textId="77777777" w:rsidR="003D6352" w:rsidRDefault="00644720">
            <w:r>
              <w:t>-</w:t>
            </w:r>
          </w:p>
        </w:tc>
        <w:tc>
          <w:tcPr>
            <w:tcW w:w="1432" w:type="pct"/>
          </w:tcPr>
          <w:p w14:paraId="5CF2C652" w14:textId="77777777" w:rsidR="003D6352" w:rsidRDefault="00644720">
            <w:r>
              <w:t>Beendet am 28.07.</w:t>
            </w:r>
            <w:r w:rsidR="00A95346">
              <w:t>16</w:t>
            </w:r>
          </w:p>
        </w:tc>
      </w:tr>
      <w:tr w:rsidR="003D6352" w14:paraId="21F118B1" w14:textId="77777777" w:rsidTr="00397B85">
        <w:tc>
          <w:tcPr>
            <w:tcW w:w="1252" w:type="pct"/>
          </w:tcPr>
          <w:p w14:paraId="1FD3D8B2" w14:textId="77777777" w:rsidR="00AB4CCF" w:rsidRDefault="00AB4CCF">
            <w:r>
              <w:t>Analyse</w:t>
            </w:r>
          </w:p>
        </w:tc>
        <w:tc>
          <w:tcPr>
            <w:tcW w:w="651" w:type="pct"/>
            <w:shd w:val="clear" w:color="auto" w:fill="00B050"/>
          </w:tcPr>
          <w:p w14:paraId="1D2CEFD2" w14:textId="77777777" w:rsidR="003D6352" w:rsidRDefault="00644720">
            <w:r>
              <w:t>Abgeschlossen</w:t>
            </w:r>
          </w:p>
        </w:tc>
        <w:tc>
          <w:tcPr>
            <w:tcW w:w="646" w:type="pct"/>
          </w:tcPr>
          <w:p w14:paraId="5FF905E2" w14:textId="77777777" w:rsidR="003D6352" w:rsidRDefault="00AB4CCF">
            <w:r>
              <w:t>05.08.2016</w:t>
            </w:r>
          </w:p>
        </w:tc>
        <w:tc>
          <w:tcPr>
            <w:tcW w:w="1019" w:type="pct"/>
          </w:tcPr>
          <w:p w14:paraId="6F638A96" w14:textId="77777777" w:rsidR="003D6352" w:rsidRDefault="00A95346">
            <w:r>
              <w:t>-</w:t>
            </w:r>
          </w:p>
        </w:tc>
        <w:tc>
          <w:tcPr>
            <w:tcW w:w="1432" w:type="pct"/>
          </w:tcPr>
          <w:p w14:paraId="58C89460" w14:textId="2866C8F3" w:rsidR="003D6352" w:rsidRDefault="003F6643" w:rsidP="00835EF9">
            <w:r>
              <w:t>Beendet am 03</w:t>
            </w:r>
            <w:r w:rsidR="00644720">
              <w:t>.08.</w:t>
            </w:r>
            <w:r w:rsidR="00A95346">
              <w:t>16</w:t>
            </w:r>
          </w:p>
        </w:tc>
      </w:tr>
      <w:tr w:rsidR="003D6352" w14:paraId="59F3FB8B" w14:textId="77777777" w:rsidTr="00A26B78">
        <w:tc>
          <w:tcPr>
            <w:tcW w:w="1252" w:type="pct"/>
          </w:tcPr>
          <w:p w14:paraId="394D14C5" w14:textId="77777777" w:rsidR="003D6352" w:rsidRDefault="00AB4CCF">
            <w:r>
              <w:t>Konzeption</w:t>
            </w:r>
          </w:p>
        </w:tc>
        <w:tc>
          <w:tcPr>
            <w:tcW w:w="651" w:type="pct"/>
            <w:shd w:val="clear" w:color="auto" w:fill="FFFF00"/>
          </w:tcPr>
          <w:p w14:paraId="5D229491" w14:textId="5E10AECE" w:rsidR="003D6352" w:rsidRDefault="00A26B78">
            <w:r>
              <w:t>Abgeschlossen</w:t>
            </w:r>
          </w:p>
        </w:tc>
        <w:tc>
          <w:tcPr>
            <w:tcW w:w="646" w:type="pct"/>
          </w:tcPr>
          <w:p w14:paraId="12AA7810" w14:textId="77777777" w:rsidR="003D6352" w:rsidRDefault="005E3875">
            <w:r>
              <w:t>12.08.2016</w:t>
            </w:r>
          </w:p>
        </w:tc>
        <w:tc>
          <w:tcPr>
            <w:tcW w:w="1019" w:type="pct"/>
          </w:tcPr>
          <w:p w14:paraId="30CCBB2E" w14:textId="531992D1" w:rsidR="003D6352" w:rsidRDefault="00A26B78" w:rsidP="005E3875">
            <w:r>
              <w:t>-</w:t>
            </w:r>
          </w:p>
        </w:tc>
        <w:tc>
          <w:tcPr>
            <w:tcW w:w="1432" w:type="pct"/>
          </w:tcPr>
          <w:p w14:paraId="3935A47C" w14:textId="1DF09391" w:rsidR="003D6352" w:rsidRDefault="00A26B78">
            <w:r>
              <w:t>Beendet am 15.08.16</w:t>
            </w:r>
          </w:p>
        </w:tc>
      </w:tr>
      <w:tr w:rsidR="00AB4CCF" w14:paraId="1C2900D0" w14:textId="77777777" w:rsidTr="00A95346">
        <w:tc>
          <w:tcPr>
            <w:tcW w:w="1252" w:type="pct"/>
          </w:tcPr>
          <w:p w14:paraId="0005DCD1" w14:textId="77777777" w:rsidR="00AB4CCF" w:rsidRDefault="00AB4CCF">
            <w:r>
              <w:t>Implementierung</w:t>
            </w:r>
          </w:p>
        </w:tc>
        <w:tc>
          <w:tcPr>
            <w:tcW w:w="651" w:type="pct"/>
            <w:shd w:val="clear" w:color="auto" w:fill="00B050"/>
          </w:tcPr>
          <w:p w14:paraId="7BF4DED1" w14:textId="77777777" w:rsidR="00AB4CCF" w:rsidRDefault="00644720">
            <w:r>
              <w:t>Bearbeitung</w:t>
            </w:r>
          </w:p>
        </w:tc>
        <w:tc>
          <w:tcPr>
            <w:tcW w:w="646" w:type="pct"/>
          </w:tcPr>
          <w:p w14:paraId="7C14EE29" w14:textId="703DB0DA" w:rsidR="00AB4CCF" w:rsidRDefault="009A1ABA">
            <w:r>
              <w:t>02.09</w:t>
            </w:r>
            <w:r w:rsidR="00644720">
              <w:t>.2016</w:t>
            </w:r>
          </w:p>
        </w:tc>
        <w:tc>
          <w:tcPr>
            <w:tcW w:w="1019" w:type="pct"/>
          </w:tcPr>
          <w:p w14:paraId="4A019ACC" w14:textId="4DBE5F18" w:rsidR="00AB4CCF" w:rsidRDefault="006664CE">
            <w:r>
              <w:t>PHP-Entwickler, Web-Designer, Projektleiter</w:t>
            </w:r>
          </w:p>
        </w:tc>
        <w:tc>
          <w:tcPr>
            <w:tcW w:w="1432" w:type="pct"/>
          </w:tcPr>
          <w:p w14:paraId="3A9C6059" w14:textId="20BC79F3" w:rsidR="00AB4CCF" w:rsidRDefault="00A506EA" w:rsidP="009A1ABA">
            <w:r>
              <w:t>PHP-Entwicklung, Web-Design</w:t>
            </w:r>
          </w:p>
        </w:tc>
      </w:tr>
      <w:tr w:rsidR="00AB4CCF" w14:paraId="30377CE1" w14:textId="77777777" w:rsidTr="00663713">
        <w:tc>
          <w:tcPr>
            <w:tcW w:w="1252" w:type="pct"/>
          </w:tcPr>
          <w:p w14:paraId="6C10F42A" w14:textId="77777777" w:rsidR="00AB4CCF" w:rsidRDefault="00AB4CCF">
            <w:r>
              <w:t>Tests</w:t>
            </w:r>
          </w:p>
        </w:tc>
        <w:tc>
          <w:tcPr>
            <w:tcW w:w="651" w:type="pct"/>
            <w:shd w:val="clear" w:color="auto" w:fill="00B050"/>
          </w:tcPr>
          <w:p w14:paraId="6173EFD5" w14:textId="1112927E" w:rsidR="00AB4CCF" w:rsidRDefault="00A26B78">
            <w:r>
              <w:t>Bearbeitung</w:t>
            </w:r>
          </w:p>
        </w:tc>
        <w:tc>
          <w:tcPr>
            <w:tcW w:w="646" w:type="pct"/>
          </w:tcPr>
          <w:p w14:paraId="37C4B2E5" w14:textId="1D13EECA" w:rsidR="00AB4CCF" w:rsidRDefault="009A1ABA">
            <w:r>
              <w:t>05</w:t>
            </w:r>
            <w:r w:rsidR="00A26B78">
              <w:t>.09.2016</w:t>
            </w:r>
          </w:p>
        </w:tc>
        <w:tc>
          <w:tcPr>
            <w:tcW w:w="1019" w:type="pct"/>
          </w:tcPr>
          <w:p w14:paraId="100FBFFB" w14:textId="5A4CC214" w:rsidR="00AB4CCF" w:rsidRDefault="006664CE">
            <w:r>
              <w:t>Gesamtes Team</w:t>
            </w:r>
          </w:p>
        </w:tc>
        <w:tc>
          <w:tcPr>
            <w:tcW w:w="1432" w:type="pct"/>
          </w:tcPr>
          <w:p w14:paraId="4744A9EB" w14:textId="0B55167F" w:rsidR="00AB4CCF" w:rsidRDefault="006664CE">
            <w:r>
              <w:t>Funktions- und Fehlertests</w:t>
            </w:r>
          </w:p>
        </w:tc>
      </w:tr>
      <w:tr w:rsidR="00AB4CCF" w14:paraId="2D8E4144" w14:textId="77777777" w:rsidTr="00397B85">
        <w:tc>
          <w:tcPr>
            <w:tcW w:w="1252" w:type="pct"/>
          </w:tcPr>
          <w:p w14:paraId="5BBE9BC7" w14:textId="77777777" w:rsidR="00AB4CCF" w:rsidRDefault="00AB4CCF">
            <w:r>
              <w:t>Abschluss</w:t>
            </w:r>
          </w:p>
        </w:tc>
        <w:tc>
          <w:tcPr>
            <w:tcW w:w="651" w:type="pct"/>
            <w:shd w:val="clear" w:color="auto" w:fill="FFFF00"/>
          </w:tcPr>
          <w:p w14:paraId="3A6B0B8B" w14:textId="77777777" w:rsidR="00AB4CCF" w:rsidRDefault="00AB4CCF">
            <w:r>
              <w:t>N/A</w:t>
            </w:r>
          </w:p>
        </w:tc>
        <w:tc>
          <w:tcPr>
            <w:tcW w:w="646" w:type="pct"/>
          </w:tcPr>
          <w:p w14:paraId="37A69CB4" w14:textId="0C7381BC" w:rsidR="00AB4CCF" w:rsidRDefault="00A26B78">
            <w:r>
              <w:t>09.09.2016</w:t>
            </w:r>
          </w:p>
        </w:tc>
        <w:tc>
          <w:tcPr>
            <w:tcW w:w="1019" w:type="pct"/>
          </w:tcPr>
          <w:p w14:paraId="0DD66AA1" w14:textId="77777777" w:rsidR="00AB4CCF" w:rsidRDefault="00AB4CCF"/>
        </w:tc>
        <w:tc>
          <w:tcPr>
            <w:tcW w:w="1432" w:type="pct"/>
          </w:tcPr>
          <w:p w14:paraId="75C54FAB" w14:textId="77777777" w:rsidR="00AB4CCF" w:rsidRDefault="00AB4CCF"/>
        </w:tc>
      </w:tr>
    </w:tbl>
    <w:p w14:paraId="7DA08247" w14:textId="146BC34A" w:rsidR="005E7B85" w:rsidRDefault="005E7B85">
      <w:pPr>
        <w:pStyle w:val="berschrift1"/>
      </w:pPr>
      <w:r>
        <w:t>Gesamtübersicht</w:t>
      </w:r>
    </w:p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5E7B85" w14:paraId="71315BFB" w14:textId="77777777" w:rsidTr="005E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48DF25A1" w14:textId="2B335ECB" w:rsidR="005E7B85" w:rsidRDefault="006B69EB" w:rsidP="005E7B85">
            <w:r>
              <w:t>Gesamtbudget</w:t>
            </w:r>
          </w:p>
        </w:tc>
        <w:tc>
          <w:tcPr>
            <w:tcW w:w="2437" w:type="dxa"/>
          </w:tcPr>
          <w:p w14:paraId="33B37A04" w14:textId="6B8FA9DB" w:rsidR="005E7B85" w:rsidRDefault="006B69EB" w:rsidP="006B69EB">
            <w:r>
              <w:t>IST-Ausgegeben</w:t>
            </w:r>
          </w:p>
        </w:tc>
        <w:tc>
          <w:tcPr>
            <w:tcW w:w="2437" w:type="dxa"/>
          </w:tcPr>
          <w:p w14:paraId="075CADD8" w14:textId="5EB11343" w:rsidR="005E7B85" w:rsidRDefault="006B69EB" w:rsidP="006B69EB">
            <w:r>
              <w:t>Soll-Ausgegeben</w:t>
            </w:r>
          </w:p>
        </w:tc>
        <w:tc>
          <w:tcPr>
            <w:tcW w:w="2437" w:type="dxa"/>
          </w:tcPr>
          <w:p w14:paraId="0985E867" w14:textId="4E0E7F14" w:rsidR="005E7B85" w:rsidRDefault="006B69EB" w:rsidP="005E7B85">
            <w:r>
              <w:t>Abweichung</w:t>
            </w:r>
          </w:p>
        </w:tc>
      </w:tr>
      <w:tr w:rsidR="005E7B85" w14:paraId="7B1064E7" w14:textId="77777777" w:rsidTr="005E7B85">
        <w:tc>
          <w:tcPr>
            <w:tcW w:w="2436" w:type="dxa"/>
          </w:tcPr>
          <w:p w14:paraId="0DA29E9A" w14:textId="18ABE344" w:rsidR="005E7B85" w:rsidRDefault="00DB03B0" w:rsidP="005E7B85">
            <w:r>
              <w:t>28376,61</w:t>
            </w:r>
            <w:r w:rsidR="006B69EB">
              <w:t xml:space="preserve"> €</w:t>
            </w:r>
          </w:p>
        </w:tc>
        <w:tc>
          <w:tcPr>
            <w:tcW w:w="2437" w:type="dxa"/>
          </w:tcPr>
          <w:p w14:paraId="32AB3B82" w14:textId="027DB831" w:rsidR="005E7B85" w:rsidRDefault="000E6B0B" w:rsidP="005E7B85">
            <w:r>
              <w:t>19767,44</w:t>
            </w:r>
            <w:r w:rsidR="008371A4">
              <w:t xml:space="preserve"> €</w:t>
            </w:r>
          </w:p>
        </w:tc>
        <w:tc>
          <w:tcPr>
            <w:tcW w:w="2437" w:type="dxa"/>
          </w:tcPr>
          <w:p w14:paraId="20988850" w14:textId="791046A5" w:rsidR="008371A4" w:rsidRPr="008371A4" w:rsidRDefault="000E6B0B" w:rsidP="008371A4">
            <w:pPr>
              <w:rPr>
                <w:rFonts w:ascii="Calibri" w:hAnsi="Calibri"/>
                <w:kern w:val="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19747,42</w:t>
            </w:r>
            <w:r w:rsidR="008371A4" w:rsidRPr="008371A4">
              <w:rPr>
                <w:rFonts w:ascii="Calibri" w:hAnsi="Calibri"/>
                <w:sz w:val="22"/>
                <w:szCs w:val="22"/>
              </w:rPr>
              <w:t xml:space="preserve"> €</w:t>
            </w:r>
          </w:p>
          <w:p w14:paraId="6E16C197" w14:textId="49A7D0FF" w:rsidR="005E7B85" w:rsidRDefault="005E7B85" w:rsidP="005E7B85"/>
        </w:tc>
        <w:tc>
          <w:tcPr>
            <w:tcW w:w="2437" w:type="dxa"/>
          </w:tcPr>
          <w:p w14:paraId="7A0DB61D" w14:textId="667BC8FD" w:rsidR="005E7B85" w:rsidRDefault="0007369D" w:rsidP="000E6B0B">
            <w:r>
              <w:rPr>
                <w:color w:val="FF0000"/>
              </w:rPr>
              <w:t>+</w:t>
            </w:r>
            <w:r w:rsidR="000E6B0B">
              <w:rPr>
                <w:color w:val="FF0000"/>
              </w:rPr>
              <w:t>20,02</w:t>
            </w:r>
            <w:r w:rsidR="008371A4" w:rsidRPr="008371A4">
              <w:rPr>
                <w:color w:val="FF0000"/>
              </w:rPr>
              <w:t xml:space="preserve"> €</w:t>
            </w:r>
            <w:r w:rsidR="00C12301">
              <w:rPr>
                <w:color w:val="FF0000"/>
              </w:rPr>
              <w:t xml:space="preserve"> </w:t>
            </w:r>
            <w:r w:rsidR="00C12301" w:rsidRPr="00C12301">
              <w:rPr>
                <w:color w:val="auto"/>
              </w:rPr>
              <w:t>(</w:t>
            </w:r>
            <w:r w:rsidR="000E6B0B">
              <w:rPr>
                <w:color w:val="FF0000"/>
              </w:rPr>
              <w:t>+0,10</w:t>
            </w:r>
            <w:r w:rsidR="00C12301">
              <w:rPr>
                <w:color w:val="FF0000"/>
              </w:rPr>
              <w:t>%</w:t>
            </w:r>
            <w:r w:rsidR="00C12301" w:rsidRPr="00C12301">
              <w:rPr>
                <w:color w:val="auto"/>
              </w:rPr>
              <w:t>)</w:t>
            </w:r>
          </w:p>
        </w:tc>
      </w:tr>
    </w:tbl>
    <w:p w14:paraId="0D18B250" w14:textId="3DA7CA8C" w:rsidR="007A07D2" w:rsidRDefault="00C12301" w:rsidP="007A07D2">
      <w:r w:rsidRPr="003F42F0">
        <w:rPr>
          <w:b/>
          <w:u w:val="single"/>
        </w:rPr>
        <w:t>Forecast</w:t>
      </w:r>
      <w:r>
        <w:t xml:space="preserve">: </w:t>
      </w:r>
      <w:r w:rsidR="0007369D">
        <w:t>Die Angleichung des IST und SOLL Wertes des Budgets, bedingt durch die Budget-Erhöhung ist beinahe abgesc</w:t>
      </w:r>
      <w:r w:rsidR="001A5C9A">
        <w:t>hlossen. Finanziell</w:t>
      </w:r>
      <w:r w:rsidR="0007369D">
        <w:t xml:space="preserve"> sollte es in Zukunft keine weiteren Schwierigkeiten geben.</w:t>
      </w:r>
      <w:r w:rsidR="001A5C9A">
        <w:t xml:space="preserve"> </w:t>
      </w:r>
    </w:p>
    <w:p w14:paraId="7D320318" w14:textId="77777777" w:rsidR="007A07D2" w:rsidRDefault="007A07D2" w:rsidP="007A07D2"/>
    <w:tbl>
      <w:tblPr>
        <w:tblStyle w:val="StatusberichtTabelle"/>
        <w:tblW w:w="0" w:type="auto"/>
        <w:tblLook w:val="04A0" w:firstRow="1" w:lastRow="0" w:firstColumn="1" w:lastColumn="0" w:noHBand="0" w:noVBand="1"/>
      </w:tblPr>
      <w:tblGrid>
        <w:gridCol w:w="2436"/>
        <w:gridCol w:w="2437"/>
        <w:gridCol w:w="2437"/>
        <w:gridCol w:w="2437"/>
      </w:tblGrid>
      <w:tr w:rsidR="007A07D2" w14:paraId="139BD05F" w14:textId="77777777" w:rsidTr="007A0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36" w:type="dxa"/>
          </w:tcPr>
          <w:p w14:paraId="62224907" w14:textId="5A237AFF" w:rsidR="007A07D2" w:rsidRDefault="007A07D2" w:rsidP="007A07D2">
            <w:r>
              <w:t>GESAMTZEIT</w:t>
            </w:r>
          </w:p>
        </w:tc>
        <w:tc>
          <w:tcPr>
            <w:tcW w:w="2437" w:type="dxa"/>
          </w:tcPr>
          <w:p w14:paraId="58588D53" w14:textId="245F2103" w:rsidR="007A07D2" w:rsidRDefault="00D86877" w:rsidP="007A07D2">
            <w:r>
              <w:t>IST-Fortschritt (%)</w:t>
            </w:r>
          </w:p>
        </w:tc>
        <w:tc>
          <w:tcPr>
            <w:tcW w:w="2437" w:type="dxa"/>
          </w:tcPr>
          <w:p w14:paraId="583285B0" w14:textId="70822942" w:rsidR="007A07D2" w:rsidRDefault="00D86877" w:rsidP="007A07D2">
            <w:r>
              <w:t>Soll-Fortschritt (%)</w:t>
            </w:r>
          </w:p>
        </w:tc>
        <w:tc>
          <w:tcPr>
            <w:tcW w:w="2437" w:type="dxa"/>
          </w:tcPr>
          <w:p w14:paraId="253F974B" w14:textId="4C75B985" w:rsidR="007A07D2" w:rsidRDefault="00D86877" w:rsidP="007A07D2">
            <w:r>
              <w:t>Abweichung (%)</w:t>
            </w:r>
          </w:p>
        </w:tc>
      </w:tr>
      <w:tr w:rsidR="007A07D2" w14:paraId="67B59F79" w14:textId="77777777" w:rsidTr="007A07D2">
        <w:tc>
          <w:tcPr>
            <w:tcW w:w="2436" w:type="dxa"/>
          </w:tcPr>
          <w:p w14:paraId="5B9581DC" w14:textId="5A4857DA" w:rsidR="007A07D2" w:rsidRDefault="00D86877" w:rsidP="007A07D2">
            <w:r>
              <w:t>9 Wochen (à 5 WT)</w:t>
            </w:r>
          </w:p>
        </w:tc>
        <w:tc>
          <w:tcPr>
            <w:tcW w:w="2437" w:type="dxa"/>
          </w:tcPr>
          <w:p w14:paraId="11A3BB5A" w14:textId="0DBE7153" w:rsidR="007A07D2" w:rsidRDefault="00C74EAE" w:rsidP="007A07D2">
            <w:r>
              <w:t>89</w:t>
            </w:r>
          </w:p>
        </w:tc>
        <w:tc>
          <w:tcPr>
            <w:tcW w:w="2437" w:type="dxa"/>
          </w:tcPr>
          <w:p w14:paraId="51572AC9" w14:textId="785A8070" w:rsidR="007A07D2" w:rsidRDefault="00C74EAE" w:rsidP="007A07D2">
            <w:r>
              <w:t>90</w:t>
            </w:r>
          </w:p>
        </w:tc>
        <w:tc>
          <w:tcPr>
            <w:tcW w:w="2437" w:type="dxa"/>
          </w:tcPr>
          <w:p w14:paraId="1811389D" w14:textId="2EB2766C" w:rsidR="007A07D2" w:rsidRPr="00620232" w:rsidRDefault="00C74EAE" w:rsidP="007A07D2">
            <w:pPr>
              <w:rPr>
                <w:color w:val="00B050"/>
              </w:rPr>
            </w:pPr>
            <w:r w:rsidRPr="00C74EAE">
              <w:rPr>
                <w:color w:val="FF0000"/>
              </w:rPr>
              <w:t>-1%</w:t>
            </w:r>
          </w:p>
        </w:tc>
      </w:tr>
    </w:tbl>
    <w:p w14:paraId="21F9E885" w14:textId="77777777" w:rsidR="007A07D2" w:rsidRDefault="007A07D2" w:rsidP="007A07D2"/>
    <w:p w14:paraId="71D91F26" w14:textId="2B8EBFB4" w:rsidR="006664CE" w:rsidRDefault="00D86877" w:rsidP="007A07D2">
      <w:r w:rsidRPr="003F42F0">
        <w:rPr>
          <w:b/>
          <w:u w:val="single"/>
        </w:rPr>
        <w:t>Forecast</w:t>
      </w:r>
      <w:r>
        <w:t xml:space="preserve">: </w:t>
      </w:r>
      <w:r w:rsidR="000E6B0B">
        <w:t xml:space="preserve">Fehlerbehebung und </w:t>
      </w:r>
      <w:proofErr w:type="spellStart"/>
      <w:r w:rsidR="000E6B0B">
        <w:t>Testing</w:t>
      </w:r>
      <w:proofErr w:type="spellEnd"/>
      <w:r w:rsidR="000E6B0B">
        <w:t xml:space="preserve"> Zeitintensiver als erwartet</w:t>
      </w:r>
      <w:r w:rsidR="00141D3E">
        <w:t>.</w:t>
      </w:r>
      <w:r w:rsidR="000E6B0B">
        <w:t xml:space="preserve"> Verzögerungen sollte es aber keine geben.</w:t>
      </w:r>
      <w:r w:rsidR="00A506EA">
        <w:t xml:space="preserve"> </w:t>
      </w:r>
    </w:p>
    <w:p w14:paraId="73AB8781" w14:textId="23E9D972" w:rsidR="00141D3E" w:rsidRDefault="00766064" w:rsidP="009A1ABA">
      <w:pPr>
        <w:jc w:val="both"/>
      </w:pPr>
      <w:r>
        <w:rPr>
          <w:noProof/>
        </w:rPr>
        <w:lastRenderedPageBreak/>
        <w:drawing>
          <wp:inline distT="0" distB="0" distL="0" distR="0" wp14:anchorId="5D47A648" wp14:editId="08E20D65">
            <wp:extent cx="6222670" cy="3194463"/>
            <wp:effectExtent l="0" t="0" r="26035" b="2540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6AA824" w14:textId="77777777"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ayout w:type="fixed"/>
        <w:tblLook w:val="04A0" w:firstRow="1" w:lastRow="0" w:firstColumn="1" w:lastColumn="0" w:noHBand="0" w:noVBand="1"/>
      </w:tblPr>
      <w:tblGrid>
        <w:gridCol w:w="1752"/>
        <w:gridCol w:w="1309"/>
        <w:gridCol w:w="1443"/>
        <w:gridCol w:w="1504"/>
        <w:gridCol w:w="3955"/>
      </w:tblGrid>
      <w:tr w:rsidR="006150CF" w14:paraId="433B560E" w14:textId="77777777" w:rsidTr="0033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9" w:type="pct"/>
          </w:tcPr>
          <w:p w14:paraId="27C15023" w14:textId="77777777" w:rsidR="006150CF" w:rsidRDefault="006150CF">
            <w:r>
              <w:t>Kategorie</w:t>
            </w:r>
          </w:p>
        </w:tc>
        <w:tc>
          <w:tcPr>
            <w:tcW w:w="657" w:type="pct"/>
          </w:tcPr>
          <w:p w14:paraId="3E2C0723" w14:textId="77777777" w:rsidR="006150CF" w:rsidRDefault="006150CF">
            <w:r>
              <w:t>Ausgaben Ist</w:t>
            </w:r>
          </w:p>
        </w:tc>
        <w:tc>
          <w:tcPr>
            <w:tcW w:w="724" w:type="pct"/>
          </w:tcPr>
          <w:p w14:paraId="3A1A9AF0" w14:textId="77777777" w:rsidR="006150CF" w:rsidRDefault="006150CF">
            <w:r>
              <w:t>Ausgaben PLAN</w:t>
            </w:r>
          </w:p>
        </w:tc>
        <w:tc>
          <w:tcPr>
            <w:tcW w:w="755" w:type="pct"/>
          </w:tcPr>
          <w:p w14:paraId="29B6BF22" w14:textId="77777777" w:rsidR="006150CF" w:rsidRDefault="006150CF">
            <w:r>
              <w:t xml:space="preserve"> Ausgaben  +/-</w:t>
            </w:r>
          </w:p>
        </w:tc>
        <w:tc>
          <w:tcPr>
            <w:tcW w:w="1985" w:type="pct"/>
          </w:tcPr>
          <w:p w14:paraId="62CF3BF0" w14:textId="77777777" w:rsidR="006150CF" w:rsidRDefault="006150CF">
            <w:r>
              <w:t>Notizen</w:t>
            </w:r>
          </w:p>
        </w:tc>
      </w:tr>
      <w:tr w:rsidR="006150CF" w14:paraId="4A72D963" w14:textId="77777777" w:rsidTr="00336E6E">
        <w:tc>
          <w:tcPr>
            <w:tcW w:w="879" w:type="pct"/>
          </w:tcPr>
          <w:p w14:paraId="56613831" w14:textId="77777777" w:rsidR="006150CF" w:rsidRDefault="00C95408">
            <w:r>
              <w:t>Personalkosten</w:t>
            </w:r>
          </w:p>
        </w:tc>
        <w:tc>
          <w:tcPr>
            <w:tcW w:w="657" w:type="pct"/>
          </w:tcPr>
          <w:p w14:paraId="6AB59939" w14:textId="4A0FE3CA" w:rsidR="006150CF" w:rsidRDefault="000E6B0B">
            <w:r>
              <w:t>1007,96</w:t>
            </w:r>
            <w:r w:rsidR="005E3875">
              <w:t xml:space="preserve"> €</w:t>
            </w:r>
          </w:p>
        </w:tc>
        <w:tc>
          <w:tcPr>
            <w:tcW w:w="724" w:type="pct"/>
          </w:tcPr>
          <w:p w14:paraId="53C40F59" w14:textId="1DF9BF6D" w:rsidR="006150CF" w:rsidRDefault="000E6B0B">
            <w:r>
              <w:t>1260,63</w:t>
            </w:r>
            <w:r w:rsidR="006150CF">
              <w:t xml:space="preserve"> €</w:t>
            </w:r>
          </w:p>
        </w:tc>
        <w:tc>
          <w:tcPr>
            <w:tcW w:w="755" w:type="pct"/>
          </w:tcPr>
          <w:p w14:paraId="238DBBE6" w14:textId="374A6F97" w:rsidR="00B370A7" w:rsidRPr="00154870" w:rsidRDefault="003F42F0">
            <w:pPr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0E6B0B">
              <w:rPr>
                <w:color w:val="00B050"/>
              </w:rPr>
              <w:t>252,67</w:t>
            </w:r>
            <w:r w:rsidR="00A95346" w:rsidRPr="00154870">
              <w:rPr>
                <w:color w:val="00B050"/>
              </w:rPr>
              <w:t xml:space="preserve"> </w:t>
            </w:r>
            <w:r w:rsidR="005E3875" w:rsidRPr="00154870">
              <w:rPr>
                <w:color w:val="00B050"/>
              </w:rPr>
              <w:t>€</w:t>
            </w:r>
            <w:r w:rsidR="006150CF" w:rsidRPr="00154870">
              <w:rPr>
                <w:color w:val="00B050"/>
              </w:rPr>
              <w:t xml:space="preserve"> </w:t>
            </w:r>
          </w:p>
          <w:p w14:paraId="0F6E35FB" w14:textId="0BB55429" w:rsidR="006150CF" w:rsidRDefault="005110CC">
            <w:r>
              <w:t>(</w:t>
            </w:r>
            <w:r w:rsidR="00B81F53" w:rsidRPr="006664CE">
              <w:rPr>
                <w:color w:val="00B050"/>
              </w:rPr>
              <w:t>-</w:t>
            </w:r>
            <w:r w:rsidR="00620232">
              <w:rPr>
                <w:color w:val="00B050"/>
              </w:rPr>
              <w:t>2</w:t>
            </w:r>
            <w:r w:rsidR="000E6B0B">
              <w:rPr>
                <w:color w:val="00B050"/>
              </w:rPr>
              <w:t>0,04</w:t>
            </w:r>
            <w:r w:rsidR="00C95408" w:rsidRPr="00154870">
              <w:rPr>
                <w:color w:val="00B050"/>
              </w:rPr>
              <w:t>%</w:t>
            </w:r>
            <w:r w:rsidRPr="008371A4">
              <w:rPr>
                <w:color w:val="auto"/>
              </w:rPr>
              <w:t>)</w:t>
            </w:r>
          </w:p>
        </w:tc>
        <w:tc>
          <w:tcPr>
            <w:tcW w:w="1985" w:type="pct"/>
          </w:tcPr>
          <w:p w14:paraId="1219A658" w14:textId="6D0FFE7F" w:rsidR="00B370A7" w:rsidRDefault="00B81F53">
            <w:r>
              <w:t>Entwicklung (PHP</w:t>
            </w:r>
            <w:r w:rsidR="00C95408">
              <w:t>), Dokumentation</w:t>
            </w:r>
            <w:r w:rsidR="00663713">
              <w:t>, Implementierung, Design</w:t>
            </w:r>
          </w:p>
          <w:p w14:paraId="7D0F2E5E" w14:textId="77777777" w:rsidR="006150CF" w:rsidRDefault="00B370A7">
            <w:r>
              <w:t xml:space="preserve"> </w:t>
            </w:r>
            <w:r w:rsidR="00835EF9">
              <w:t>(ink</w:t>
            </w:r>
            <w:r w:rsidR="006150CF">
              <w:t>l. Verwaltungskoten)</w:t>
            </w:r>
          </w:p>
        </w:tc>
      </w:tr>
      <w:tr w:rsidR="006150CF" w14:paraId="0A54FAD2" w14:textId="77777777" w:rsidTr="00336E6E">
        <w:tc>
          <w:tcPr>
            <w:tcW w:w="879" w:type="pct"/>
          </w:tcPr>
          <w:p w14:paraId="330A93F1" w14:textId="7DCF72E6" w:rsidR="006150CF" w:rsidRDefault="005E7B85">
            <w:proofErr w:type="spellStart"/>
            <w:r>
              <w:t>Invest</w:t>
            </w:r>
            <w:proofErr w:type="spellEnd"/>
            <w:r w:rsidR="00D86877">
              <w:t>-K</w:t>
            </w:r>
            <w:r>
              <w:t>osten</w:t>
            </w:r>
          </w:p>
        </w:tc>
        <w:tc>
          <w:tcPr>
            <w:tcW w:w="657" w:type="pct"/>
          </w:tcPr>
          <w:p w14:paraId="37DA4A63" w14:textId="21A17555" w:rsidR="006150CF" w:rsidRDefault="000E6B0B">
            <w:r>
              <w:t>835,31</w:t>
            </w:r>
            <w:r w:rsidR="005E7B85">
              <w:t xml:space="preserve"> </w:t>
            </w:r>
            <w:r w:rsidR="006150CF">
              <w:t>€</w:t>
            </w:r>
          </w:p>
        </w:tc>
        <w:tc>
          <w:tcPr>
            <w:tcW w:w="724" w:type="pct"/>
          </w:tcPr>
          <w:p w14:paraId="4C647688" w14:textId="2550E5DB" w:rsidR="006150CF" w:rsidRDefault="000E6B0B">
            <w:r>
              <w:t>835,31</w:t>
            </w:r>
            <w:r w:rsidR="006150CF">
              <w:t xml:space="preserve"> €</w:t>
            </w:r>
          </w:p>
        </w:tc>
        <w:tc>
          <w:tcPr>
            <w:tcW w:w="755" w:type="pct"/>
          </w:tcPr>
          <w:p w14:paraId="45240C95" w14:textId="77777777" w:rsidR="006150CF" w:rsidRDefault="006150CF">
            <w:r>
              <w:t>0</w:t>
            </w:r>
          </w:p>
        </w:tc>
        <w:tc>
          <w:tcPr>
            <w:tcW w:w="1985" w:type="pct"/>
          </w:tcPr>
          <w:p w14:paraId="13038D6B" w14:textId="55CB8F35" w:rsidR="006150CF" w:rsidRDefault="005E7B85">
            <w:r>
              <w:t>Notebooks, Testserver (anteilig)</w:t>
            </w:r>
          </w:p>
        </w:tc>
      </w:tr>
    </w:tbl>
    <w:p w14:paraId="12C5FB54" w14:textId="77777777" w:rsidR="00F65483" w:rsidRDefault="00F65483" w:rsidP="00F65483"/>
    <w:p w14:paraId="77AB69AF" w14:textId="21F56152" w:rsidR="00F65483" w:rsidRDefault="00F65483" w:rsidP="00F65483">
      <w:pPr>
        <w:pStyle w:val="berschrift1"/>
      </w:pPr>
      <w:r>
        <w:t>Budget</w:t>
      </w:r>
      <w:r>
        <w:t xml:space="preserve"> und baseline</w:t>
      </w:r>
    </w:p>
    <w:p w14:paraId="50476EBA" w14:textId="100DE9C0" w:rsidR="00F65483" w:rsidRPr="00F65483" w:rsidRDefault="00F65483" w:rsidP="00F65483">
      <w:r>
        <w:rPr>
          <w:noProof/>
        </w:rPr>
        <w:drawing>
          <wp:inline distT="0" distB="0" distL="0" distR="0" wp14:anchorId="00CD226D" wp14:editId="3E4220C9">
            <wp:extent cx="6187044" cy="3182587"/>
            <wp:effectExtent l="0" t="0" r="23495" b="18415"/>
            <wp:docPr id="3" name="Diagram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14:paraId="4CD8C2D5" w14:textId="77777777" w:rsidR="00750357" w:rsidRDefault="000251C7">
      <w:pPr>
        <w:pStyle w:val="berschrift1"/>
      </w:pPr>
      <w:r>
        <w:lastRenderedPageBreak/>
        <w:t xml:space="preserve">Historie der Risiken und </w:t>
      </w:r>
    </w:p>
    <w:p w14:paraId="32B73674" w14:textId="77777777"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10"/>
        <w:gridCol w:w="3371"/>
        <w:gridCol w:w="1993"/>
        <w:gridCol w:w="1989"/>
      </w:tblGrid>
      <w:tr w:rsidR="009D75D1" w14:paraId="7DDC053E" w14:textId="77777777" w:rsidTr="0042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10" w:type="pct"/>
          </w:tcPr>
          <w:p w14:paraId="39B0C826" w14:textId="77777777" w:rsidR="009D75D1" w:rsidRDefault="009D75D1">
            <w:r>
              <w:t>Problem</w:t>
            </w:r>
          </w:p>
        </w:tc>
        <w:tc>
          <w:tcPr>
            <w:tcW w:w="1692" w:type="pct"/>
          </w:tcPr>
          <w:p w14:paraId="2F46A1F8" w14:textId="4A5D9760" w:rsidR="009D75D1" w:rsidRDefault="009D75D1">
            <w:r>
              <w:t>Beschreibung</w:t>
            </w:r>
          </w:p>
        </w:tc>
        <w:tc>
          <w:tcPr>
            <w:tcW w:w="1000" w:type="pct"/>
          </w:tcPr>
          <w:p w14:paraId="4DFB22A2" w14:textId="5244AA50" w:rsidR="009D75D1" w:rsidRDefault="009D75D1">
            <w:r>
              <w:t>Zugewiesen an</w:t>
            </w:r>
          </w:p>
        </w:tc>
        <w:tc>
          <w:tcPr>
            <w:tcW w:w="999" w:type="pct"/>
          </w:tcPr>
          <w:p w14:paraId="366C8FF9" w14:textId="43A71CC8" w:rsidR="00423D01" w:rsidRDefault="009D75D1">
            <w:r>
              <w:t>Datum gelöst</w:t>
            </w:r>
          </w:p>
        </w:tc>
      </w:tr>
      <w:tr w:rsidR="00423D01" w14:paraId="3864ED35" w14:textId="77777777" w:rsidTr="00423D01">
        <w:tc>
          <w:tcPr>
            <w:tcW w:w="1310" w:type="pct"/>
          </w:tcPr>
          <w:p w14:paraId="028AEC2F" w14:textId="79F073F9" w:rsidR="00423D01" w:rsidRDefault="000E6B0B">
            <w:r>
              <w:t>Berechtigungsstruktur</w:t>
            </w:r>
          </w:p>
        </w:tc>
        <w:tc>
          <w:tcPr>
            <w:tcW w:w="1692" w:type="pct"/>
          </w:tcPr>
          <w:p w14:paraId="26937947" w14:textId="49DF32D7" w:rsidR="00423D01" w:rsidRDefault="000E6B0B">
            <w:r>
              <w:t>Fehler in Berechtigungsstruktur, Berechtigungen werden nicht korrekt vergeben.</w:t>
            </w:r>
          </w:p>
        </w:tc>
        <w:tc>
          <w:tcPr>
            <w:tcW w:w="1000" w:type="pct"/>
          </w:tcPr>
          <w:p w14:paraId="02A06719" w14:textId="3FCEAC25" w:rsidR="00423D01" w:rsidRDefault="000E6B0B">
            <w:r>
              <w:t>Lukas Adler</w:t>
            </w:r>
          </w:p>
        </w:tc>
        <w:tc>
          <w:tcPr>
            <w:tcW w:w="999" w:type="pct"/>
          </w:tcPr>
          <w:p w14:paraId="5E9FED71" w14:textId="2B2859CF" w:rsidR="00423D01" w:rsidRDefault="000E6B0B">
            <w:r>
              <w:t>26.08.2016</w:t>
            </w:r>
          </w:p>
        </w:tc>
      </w:tr>
    </w:tbl>
    <w:p w14:paraId="18A21FD1" w14:textId="77777777" w:rsidR="003D6352" w:rsidRDefault="000251C7">
      <w:pPr>
        <w:pStyle w:val="berschrift1"/>
      </w:pPr>
      <w:r>
        <w:t>Schlussfolgerungen/Empfehlungen</w:t>
      </w:r>
    </w:p>
    <w:p w14:paraId="03B9EF64" w14:textId="1E97FD74" w:rsidR="006664CE" w:rsidRDefault="00B1764F" w:rsidP="00B2027D">
      <w:r>
        <w:t xml:space="preserve">Die Implementierung </w:t>
      </w:r>
      <w:r w:rsidR="00B2027D">
        <w:t>ist bald abgeschlossen.</w:t>
      </w:r>
    </w:p>
    <w:p w14:paraId="25854198" w14:textId="77777777" w:rsidR="00154870" w:rsidRDefault="00154870"/>
    <w:p w14:paraId="1E5D1843" w14:textId="730D66A3" w:rsidR="000E6B0B" w:rsidRDefault="000E6B0B"/>
    <w:p w14:paraId="2D7B1847" w14:textId="77777777" w:rsidR="008A11FE" w:rsidRDefault="008A11FE" w:rsidP="008A11FE">
      <w:pPr>
        <w:pStyle w:val="berschrift1"/>
      </w:pPr>
      <w:r>
        <w:t>Änderungen / Weiteres vorgehen</w:t>
      </w:r>
    </w:p>
    <w:p w14:paraId="665F3687" w14:textId="77777777" w:rsidR="008A11FE" w:rsidRDefault="008A11FE" w:rsidP="008A11FE">
      <w:pPr>
        <w:pStyle w:val="berschrift1"/>
      </w:pPr>
      <w:r>
        <w:t>zu genehmigen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8A11FE" w14:paraId="07703E42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BBD7F8" w14:textId="77777777" w:rsidR="008A11FE" w:rsidRDefault="008A11FE" w:rsidP="00B60919">
            <w:r>
              <w:t>änderung</w:t>
            </w:r>
          </w:p>
        </w:tc>
        <w:tc>
          <w:tcPr>
            <w:tcW w:w="3200" w:type="pct"/>
          </w:tcPr>
          <w:p w14:paraId="5A5939C1" w14:textId="77777777" w:rsidR="008A11FE" w:rsidRDefault="008A11FE" w:rsidP="00B60919">
            <w:r>
              <w:t>beschreibung</w:t>
            </w:r>
          </w:p>
        </w:tc>
        <w:tc>
          <w:tcPr>
            <w:tcW w:w="637" w:type="pct"/>
          </w:tcPr>
          <w:p w14:paraId="2C099A46" w14:textId="77777777" w:rsidR="008A11FE" w:rsidRDefault="008A11FE" w:rsidP="00B60919">
            <w:r>
              <w:t>Datum</w:t>
            </w:r>
          </w:p>
        </w:tc>
      </w:tr>
      <w:tr w:rsidR="008A11FE" w14:paraId="13E05DF3" w14:textId="77777777" w:rsidTr="00B435AB">
        <w:tc>
          <w:tcPr>
            <w:tcW w:w="1163" w:type="pct"/>
          </w:tcPr>
          <w:p w14:paraId="5E5ED887" w14:textId="77777777" w:rsidR="008A11FE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7A59AE4" w14:textId="32747A77" w:rsidR="008A11FE" w:rsidRDefault="00663713" w:rsidP="00B60919">
            <w:r>
              <w:t>Login Vorgang, Frontend</w:t>
            </w:r>
          </w:p>
        </w:tc>
        <w:tc>
          <w:tcPr>
            <w:tcW w:w="637" w:type="pct"/>
          </w:tcPr>
          <w:p w14:paraId="27341397" w14:textId="346E4EC3" w:rsidR="008A11FE" w:rsidRDefault="000E6B0B" w:rsidP="00B60919">
            <w:r>
              <w:t>30</w:t>
            </w:r>
            <w:r w:rsidR="00B66FA2">
              <w:t>.08</w:t>
            </w:r>
            <w:r w:rsidR="00C95408">
              <w:t>.2016</w:t>
            </w:r>
          </w:p>
        </w:tc>
      </w:tr>
      <w:tr w:rsidR="00B60919" w14:paraId="58D8A6DE" w14:textId="77777777" w:rsidTr="00B435AB">
        <w:tc>
          <w:tcPr>
            <w:tcW w:w="1163" w:type="pct"/>
          </w:tcPr>
          <w:p w14:paraId="551E5AFE" w14:textId="237B20B5" w:rsidR="00B60919" w:rsidRDefault="00663713" w:rsidP="00B60919">
            <w:r>
              <w:t>Tests</w:t>
            </w:r>
          </w:p>
        </w:tc>
        <w:tc>
          <w:tcPr>
            <w:tcW w:w="3200" w:type="pct"/>
          </w:tcPr>
          <w:p w14:paraId="0895A58F" w14:textId="4C823CCA" w:rsidR="00B60919" w:rsidRDefault="00663713" w:rsidP="00663713">
            <w:r>
              <w:t>Login, statische Seiten</w:t>
            </w:r>
          </w:p>
        </w:tc>
        <w:tc>
          <w:tcPr>
            <w:tcW w:w="637" w:type="pct"/>
          </w:tcPr>
          <w:p w14:paraId="6FFD05E9" w14:textId="760F4A76" w:rsidR="00B60919" w:rsidRDefault="000E6B0B" w:rsidP="00B60919">
            <w:r>
              <w:t>30</w:t>
            </w:r>
            <w:r w:rsidR="00154870">
              <w:t>.08.2016</w:t>
            </w:r>
          </w:p>
        </w:tc>
      </w:tr>
    </w:tbl>
    <w:p w14:paraId="218101CE" w14:textId="77777777" w:rsidR="00B435AB" w:rsidRDefault="00B435AB" w:rsidP="00B435AB">
      <w:pPr>
        <w:pStyle w:val="berschrift1"/>
      </w:pPr>
      <w:r>
        <w:t>weiteres vorgehen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318"/>
        <w:gridCol w:w="6376"/>
        <w:gridCol w:w="1269"/>
      </w:tblGrid>
      <w:tr w:rsidR="00B435AB" w14:paraId="00DDCD38" w14:textId="77777777" w:rsidTr="00B43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3" w:type="pct"/>
          </w:tcPr>
          <w:p w14:paraId="6D2EFD19" w14:textId="77777777" w:rsidR="00B435AB" w:rsidRDefault="00B435AB" w:rsidP="00B60919">
            <w:r>
              <w:t>bezeichnung</w:t>
            </w:r>
          </w:p>
        </w:tc>
        <w:tc>
          <w:tcPr>
            <w:tcW w:w="3200" w:type="pct"/>
          </w:tcPr>
          <w:p w14:paraId="3EB089F0" w14:textId="77777777" w:rsidR="00B435AB" w:rsidRDefault="00B435AB" w:rsidP="00B60919">
            <w:r>
              <w:t>beschreibung</w:t>
            </w:r>
          </w:p>
        </w:tc>
        <w:tc>
          <w:tcPr>
            <w:tcW w:w="637" w:type="pct"/>
          </w:tcPr>
          <w:p w14:paraId="15A89EB9" w14:textId="77777777" w:rsidR="00B435AB" w:rsidRDefault="00BD3A02" w:rsidP="00B60919">
            <w:r>
              <w:t>Bis</w:t>
            </w:r>
          </w:p>
        </w:tc>
      </w:tr>
      <w:tr w:rsidR="00B435AB" w14:paraId="486C1AD8" w14:textId="77777777" w:rsidTr="00B435AB">
        <w:tc>
          <w:tcPr>
            <w:tcW w:w="1163" w:type="pct"/>
          </w:tcPr>
          <w:p w14:paraId="58167EB0" w14:textId="77777777" w:rsidR="00B435AB" w:rsidRDefault="005110CC" w:rsidP="00B60919">
            <w:r>
              <w:t>PHP-Entwicklung</w:t>
            </w:r>
          </w:p>
        </w:tc>
        <w:tc>
          <w:tcPr>
            <w:tcW w:w="3200" w:type="pct"/>
          </w:tcPr>
          <w:p w14:paraId="7206F942" w14:textId="2B26146D" w:rsidR="00B435AB" w:rsidRDefault="00663713" w:rsidP="00B435AB">
            <w:r>
              <w:t>Fehlerbehebung, Entwicklung Programmlogik</w:t>
            </w:r>
          </w:p>
        </w:tc>
        <w:tc>
          <w:tcPr>
            <w:tcW w:w="637" w:type="pct"/>
          </w:tcPr>
          <w:p w14:paraId="10953DAF" w14:textId="3ADDFD2E" w:rsidR="00B435AB" w:rsidRDefault="000E6B0B" w:rsidP="00B60919">
            <w:r>
              <w:t>02.09</w:t>
            </w:r>
            <w:r w:rsidR="005110CC">
              <w:t>.2016</w:t>
            </w:r>
          </w:p>
        </w:tc>
      </w:tr>
      <w:tr w:rsidR="00B435AB" w14:paraId="65CA41CC" w14:textId="77777777" w:rsidTr="00B435AB">
        <w:tc>
          <w:tcPr>
            <w:tcW w:w="1163" w:type="pct"/>
          </w:tcPr>
          <w:p w14:paraId="764EBA1D" w14:textId="77777777" w:rsidR="00B435AB" w:rsidRDefault="005110CC" w:rsidP="00B60919">
            <w:r>
              <w:t>Web-Design</w:t>
            </w:r>
          </w:p>
        </w:tc>
        <w:tc>
          <w:tcPr>
            <w:tcW w:w="3200" w:type="pct"/>
          </w:tcPr>
          <w:p w14:paraId="4546EF15" w14:textId="0BADF595" w:rsidR="00B435AB" w:rsidRDefault="00B66FA2" w:rsidP="00B66FA2">
            <w:r>
              <w:t>Anwendungsdesign an Kundenwünsche anpassen</w:t>
            </w:r>
          </w:p>
        </w:tc>
        <w:tc>
          <w:tcPr>
            <w:tcW w:w="637" w:type="pct"/>
          </w:tcPr>
          <w:p w14:paraId="4D4EDEE8" w14:textId="56E59A03" w:rsidR="00B435AB" w:rsidRDefault="000E6B0B" w:rsidP="00B60919">
            <w:r>
              <w:t>02.09</w:t>
            </w:r>
            <w:r w:rsidR="005110CC">
              <w:t>.2016</w:t>
            </w:r>
          </w:p>
        </w:tc>
      </w:tr>
      <w:tr w:rsidR="00C95408" w14:paraId="49C45091" w14:textId="77777777" w:rsidTr="00B435AB">
        <w:tc>
          <w:tcPr>
            <w:tcW w:w="1163" w:type="pct"/>
          </w:tcPr>
          <w:p w14:paraId="1B4B0EF2" w14:textId="7B914104" w:rsidR="00C95408" w:rsidRDefault="00766064" w:rsidP="003F6643">
            <w:r>
              <w:t>Tests</w:t>
            </w:r>
          </w:p>
        </w:tc>
        <w:tc>
          <w:tcPr>
            <w:tcW w:w="3200" w:type="pct"/>
          </w:tcPr>
          <w:p w14:paraId="2989199B" w14:textId="3880E107" w:rsidR="00C95408" w:rsidRDefault="00766064" w:rsidP="00B66FA2">
            <w:r>
              <w:t>F</w:t>
            </w:r>
            <w:r w:rsidR="00A506EA">
              <w:t>unktionalität, DB</w:t>
            </w:r>
          </w:p>
        </w:tc>
        <w:tc>
          <w:tcPr>
            <w:tcW w:w="637" w:type="pct"/>
          </w:tcPr>
          <w:p w14:paraId="0BA811EC" w14:textId="78EC1EE3" w:rsidR="00C95408" w:rsidRDefault="000E6B0B" w:rsidP="00B60919">
            <w:r>
              <w:t>02.09</w:t>
            </w:r>
            <w:r w:rsidR="00C95408">
              <w:t>.2016</w:t>
            </w:r>
          </w:p>
        </w:tc>
      </w:tr>
    </w:tbl>
    <w:p w14:paraId="54C93870" w14:textId="63F265CC" w:rsidR="00EB294D" w:rsidRDefault="00EB294D"/>
    <w:p w14:paraId="1277557D" w14:textId="1EB38904" w:rsidR="00336E6E" w:rsidRDefault="00336E6E"/>
    <w:sectPr w:rsidR="00336E6E" w:rsidSect="00D458B1">
      <w:footerReference w:type="default" r:id="rId14"/>
      <w:headerReference w:type="first" r:id="rId15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9B018" w14:textId="77777777" w:rsidR="00B8007E" w:rsidRDefault="00B8007E">
      <w:pPr>
        <w:spacing w:before="0" w:after="0"/>
      </w:pPr>
      <w:r>
        <w:separator/>
      </w:r>
    </w:p>
  </w:endnote>
  <w:endnote w:type="continuationSeparator" w:id="0">
    <w:p w14:paraId="14984DBC" w14:textId="77777777" w:rsidR="00B8007E" w:rsidRDefault="00B800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7D098" w14:textId="77777777" w:rsidR="00B60919" w:rsidRDefault="00B60919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F6548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F60A2" w14:textId="77777777" w:rsidR="00B8007E" w:rsidRDefault="00B8007E">
      <w:pPr>
        <w:spacing w:before="0" w:after="0"/>
      </w:pPr>
      <w:r>
        <w:separator/>
      </w:r>
    </w:p>
  </w:footnote>
  <w:footnote w:type="continuationSeparator" w:id="0">
    <w:p w14:paraId="26AC0402" w14:textId="77777777" w:rsidR="00B8007E" w:rsidRDefault="00B800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4981"/>
      <w:gridCol w:w="4982"/>
    </w:tblGrid>
    <w:tr w:rsidR="00B60919" w14:paraId="2E56AEC7" w14:textId="77777777">
      <w:tc>
        <w:tcPr>
          <w:tcW w:w="2500" w:type="pct"/>
          <w:vAlign w:val="bottom"/>
        </w:tcPr>
        <w:p w14:paraId="781C5FBA" w14:textId="77777777" w:rsidR="00B60919" w:rsidRDefault="00B60919">
          <w:proofErr w:type="spellStart"/>
          <w:r>
            <w:t>Red</w:t>
          </w:r>
          <w:proofErr w:type="spellEnd"/>
          <w:r>
            <w:t xml:space="preserve"> Stag GmbH</w:t>
          </w:r>
        </w:p>
        <w:p w14:paraId="739158F4" w14:textId="77777777" w:rsidR="00B60919" w:rsidRDefault="00B60919">
          <w:r w:rsidRPr="0032095D">
            <w:t>ABC-Straße 44-45</w:t>
          </w:r>
          <w:r>
            <w:t>, 20354 Hamburg</w:t>
          </w:r>
        </w:p>
        <w:p w14:paraId="2A0E888B" w14:textId="77777777" w:rsidR="00B60919" w:rsidRDefault="00B60919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040 1337  </w:t>
          </w:r>
          <w:r>
            <w:rPr>
              <w:rStyle w:val="Betont"/>
            </w:rPr>
            <w:t>Fax</w:t>
          </w:r>
          <w:r>
            <w:t xml:space="preserve"> 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A9918BD" w14:textId="77777777" w:rsidR="00B60919" w:rsidRDefault="00B60919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2AB927B4" wp14:editId="1C34FB76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E7BD0E6" w14:textId="77777777" w:rsidR="00B60919" w:rsidRDefault="00B6091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B3"/>
    <w:rsid w:val="000251C7"/>
    <w:rsid w:val="000662A0"/>
    <w:rsid w:val="0007369D"/>
    <w:rsid w:val="00090AC8"/>
    <w:rsid w:val="000E6B0B"/>
    <w:rsid w:val="00141D3E"/>
    <w:rsid w:val="00154870"/>
    <w:rsid w:val="001A5C9A"/>
    <w:rsid w:val="001A7172"/>
    <w:rsid w:val="00220112"/>
    <w:rsid w:val="00224C83"/>
    <w:rsid w:val="0032095D"/>
    <w:rsid w:val="00336E6E"/>
    <w:rsid w:val="0034401D"/>
    <w:rsid w:val="00397B85"/>
    <w:rsid w:val="003A1F0E"/>
    <w:rsid w:val="003D6352"/>
    <w:rsid w:val="003F42F0"/>
    <w:rsid w:val="003F6643"/>
    <w:rsid w:val="004127F9"/>
    <w:rsid w:val="00423D01"/>
    <w:rsid w:val="0042540A"/>
    <w:rsid w:val="004330AD"/>
    <w:rsid w:val="00441181"/>
    <w:rsid w:val="004A4723"/>
    <w:rsid w:val="00504952"/>
    <w:rsid w:val="005110CC"/>
    <w:rsid w:val="005535B4"/>
    <w:rsid w:val="00574448"/>
    <w:rsid w:val="005E3875"/>
    <w:rsid w:val="005E7B85"/>
    <w:rsid w:val="006150CF"/>
    <w:rsid w:val="00620232"/>
    <w:rsid w:val="00644720"/>
    <w:rsid w:val="00663713"/>
    <w:rsid w:val="006664CE"/>
    <w:rsid w:val="006B69EB"/>
    <w:rsid w:val="00750357"/>
    <w:rsid w:val="00766064"/>
    <w:rsid w:val="0078522E"/>
    <w:rsid w:val="00795AB3"/>
    <w:rsid w:val="007A07D2"/>
    <w:rsid w:val="007D3851"/>
    <w:rsid w:val="007D75E2"/>
    <w:rsid w:val="00835EF9"/>
    <w:rsid w:val="008371A4"/>
    <w:rsid w:val="008710F1"/>
    <w:rsid w:val="0089798A"/>
    <w:rsid w:val="008A11FE"/>
    <w:rsid w:val="009635D7"/>
    <w:rsid w:val="0096389C"/>
    <w:rsid w:val="009A1ABA"/>
    <w:rsid w:val="009D75D1"/>
    <w:rsid w:val="00A0132A"/>
    <w:rsid w:val="00A23BFB"/>
    <w:rsid w:val="00A26B78"/>
    <w:rsid w:val="00A506EA"/>
    <w:rsid w:val="00A50EC2"/>
    <w:rsid w:val="00A85430"/>
    <w:rsid w:val="00A95346"/>
    <w:rsid w:val="00AB4CCF"/>
    <w:rsid w:val="00B1764F"/>
    <w:rsid w:val="00B2027D"/>
    <w:rsid w:val="00B370A7"/>
    <w:rsid w:val="00B435AB"/>
    <w:rsid w:val="00B5487C"/>
    <w:rsid w:val="00B60919"/>
    <w:rsid w:val="00B66FA2"/>
    <w:rsid w:val="00B77A14"/>
    <w:rsid w:val="00B8007E"/>
    <w:rsid w:val="00B81F53"/>
    <w:rsid w:val="00BB3E57"/>
    <w:rsid w:val="00BC2986"/>
    <w:rsid w:val="00BD165F"/>
    <w:rsid w:val="00BD3A02"/>
    <w:rsid w:val="00BF45EE"/>
    <w:rsid w:val="00C12301"/>
    <w:rsid w:val="00C64F16"/>
    <w:rsid w:val="00C74EAE"/>
    <w:rsid w:val="00C95408"/>
    <w:rsid w:val="00CB2354"/>
    <w:rsid w:val="00D033AA"/>
    <w:rsid w:val="00D458B1"/>
    <w:rsid w:val="00D86877"/>
    <w:rsid w:val="00DB03B0"/>
    <w:rsid w:val="00DB33B9"/>
    <w:rsid w:val="00DC20B6"/>
    <w:rsid w:val="00DF07CD"/>
    <w:rsid w:val="00E46DCD"/>
    <w:rsid w:val="00E8479F"/>
    <w:rsid w:val="00EB294D"/>
    <w:rsid w:val="00EC5125"/>
    <w:rsid w:val="00F275EF"/>
    <w:rsid w:val="00F36373"/>
    <w:rsid w:val="00F47C80"/>
    <w:rsid w:val="00F47F89"/>
    <w:rsid w:val="00F5295A"/>
    <w:rsid w:val="00F54AAE"/>
    <w:rsid w:val="00F6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96A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HTML Address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49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4952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Kennzahlenübersicht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Aufgebracht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(30.08.)</c:v>
                </c:pt>
                <c:pt idx="3">
                  <c:v>Budget SOLL (30.08.)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12383.4</c:v>
                </c:pt>
                <c:pt idx="1">
                  <c:v>11782.84</c:v>
                </c:pt>
                <c:pt idx="2">
                  <c:v>19767.439999999999</c:v>
                </c:pt>
                <c:pt idx="3">
                  <c:v>19747.419999999998</c:v>
                </c:pt>
                <c:pt idx="4">
                  <c:v>89</c:v>
                </c:pt>
                <c:pt idx="5">
                  <c:v>90</c:v>
                </c:pt>
              </c:numCache>
            </c:numRef>
          </c:val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Verbleibend</c:v>
                </c:pt>
              </c:strCache>
            </c:strRef>
          </c:tx>
          <c:spPr>
            <a:solidFill>
              <a:srgbClr val="00B050"/>
            </a:solidFill>
            <a:ln>
              <a:solidFill>
                <a:schemeClr val="bg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(30.08.)</c:v>
                </c:pt>
                <c:pt idx="3">
                  <c:v>Budget SOLL (30.08.)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15993.21</c:v>
                </c:pt>
                <c:pt idx="1">
                  <c:v>16593.77</c:v>
                </c:pt>
                <c:pt idx="2">
                  <c:v>8609.1700000000019</c:v>
                </c:pt>
                <c:pt idx="3">
                  <c:v>8629.1900000000023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Spalte1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Tabelle1!$A$2:$A$7</c:f>
              <c:strCache>
                <c:ptCount val="6"/>
                <c:pt idx="0">
                  <c:v>Budget IST (12.08.)</c:v>
                </c:pt>
                <c:pt idx="1">
                  <c:v>Budget SOLL (12.08.)</c:v>
                </c:pt>
                <c:pt idx="2">
                  <c:v>Budget IST (30.08.)</c:v>
                </c:pt>
                <c:pt idx="3">
                  <c:v>Budget SOLL (30.08.)</c:v>
                </c:pt>
                <c:pt idx="4">
                  <c:v>Zeit IST</c:v>
                </c:pt>
                <c:pt idx="5">
                  <c:v>Zeit Soll</c:v>
                </c:pt>
              </c:strCache>
            </c:strRef>
          </c:cat>
          <c:val>
            <c:numRef>
              <c:f>Tabelle1!$D$2:$D$7</c:f>
              <c:numCache>
                <c:formatCode>General</c:formatCode>
                <c:ptCount val="6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38167552"/>
        <c:axId val="239830912"/>
      </c:barChart>
      <c:catAx>
        <c:axId val="23816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39830912"/>
        <c:crosses val="autoZero"/>
        <c:auto val="1"/>
        <c:lblAlgn val="ctr"/>
        <c:lblOffset val="100"/>
        <c:noMultiLvlLbl val="0"/>
      </c:catAx>
      <c:valAx>
        <c:axId val="23983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3816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11"/>
    </mc:Choice>
    <mc:Fallback>
      <c:style val="1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Ausgaben (Monatl.)</c:v>
                </c:pt>
              </c:strCache>
            </c:strRef>
          </c:tx>
          <c:spPr>
            <a:ln>
              <a:solidFill>
                <a:srgbClr val="0070C0"/>
              </a:solidFill>
            </a:ln>
          </c:spPr>
          <c:marker>
            <c:spPr>
              <a:solidFill>
                <a:srgbClr val="FFFF00"/>
              </a:solidFill>
              <a:ln>
                <a:solidFill>
                  <a:srgbClr val="0070C0"/>
                </a:solidFill>
              </a:ln>
            </c:spPr>
          </c:marker>
          <c:cat>
            <c:numRef>
              <c:f>Tabelle1!$A$2:$A$9</c:f>
              <c:numCache>
                <c:formatCode>d\-mmm</c:formatCode>
                <c:ptCount val="8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</c:numCache>
            </c:numRef>
          </c:cat>
          <c:val>
            <c:numRef>
              <c:f>Tabelle1!$B$2:$B$9</c:f>
              <c:numCache>
                <c:formatCode>#,##0.00\ "€"</c:formatCode>
                <c:ptCount val="8"/>
                <c:pt idx="0">
                  <c:v>2617.64</c:v>
                </c:pt>
                <c:pt idx="1">
                  <c:v>2029.24</c:v>
                </c:pt>
                <c:pt idx="2">
                  <c:v>2918.64</c:v>
                </c:pt>
                <c:pt idx="3">
                  <c:v>2457.84</c:v>
                </c:pt>
                <c:pt idx="4">
                  <c:v>2360.04</c:v>
                </c:pt>
                <c:pt idx="5">
                  <c:v>4716.09</c:v>
                </c:pt>
                <c:pt idx="6">
                  <c:v>824.68</c:v>
                </c:pt>
                <c:pt idx="7">
                  <c:v>1843.27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Ausgaben (Gesamt)</c:v>
                </c:pt>
              </c:strCache>
            </c:strRef>
          </c:tx>
          <c:spPr>
            <a:ln>
              <a:solidFill>
                <a:srgbClr val="C00000"/>
              </a:solidFill>
            </a:ln>
          </c:spPr>
          <c:marker>
            <c:spPr>
              <a:solidFill>
                <a:srgbClr val="FF0000"/>
              </a:solidFill>
              <a:ln>
                <a:solidFill>
                  <a:srgbClr val="C00000"/>
                </a:solidFill>
              </a:ln>
            </c:spPr>
          </c:marker>
          <c:cat>
            <c:numRef>
              <c:f>Tabelle1!$A$2:$A$9</c:f>
              <c:numCache>
                <c:formatCode>d\-mmm</c:formatCode>
                <c:ptCount val="8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</c:numCache>
            </c:numRef>
          </c:cat>
          <c:val>
            <c:numRef>
              <c:f>Tabelle1!$C$2:$C$9</c:f>
              <c:numCache>
                <c:formatCode>#,##0.00\ "€"</c:formatCode>
                <c:ptCount val="8"/>
                <c:pt idx="0">
                  <c:v>2617.64</c:v>
                </c:pt>
                <c:pt idx="1">
                  <c:v>4646.88</c:v>
                </c:pt>
                <c:pt idx="2">
                  <c:v>7565.52</c:v>
                </c:pt>
                <c:pt idx="3">
                  <c:v>10023.36</c:v>
                </c:pt>
                <c:pt idx="4">
                  <c:v>12383.4</c:v>
                </c:pt>
                <c:pt idx="5">
                  <c:v>17099.490000000002</c:v>
                </c:pt>
                <c:pt idx="6">
                  <c:v>17924.169999999998</c:v>
                </c:pt>
                <c:pt idx="7">
                  <c:v>19767.439999999999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Baseline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pPr>
              <a:solidFill>
                <a:srgbClr val="00B0F0"/>
              </a:solidFill>
              <a:ln>
                <a:solidFill>
                  <a:schemeClr val="tx1"/>
                </a:solidFill>
              </a:ln>
            </c:spPr>
          </c:marker>
          <c:cat>
            <c:numRef>
              <c:f>Tabelle1!$A$2:$A$9</c:f>
              <c:numCache>
                <c:formatCode>d\-mmm</c:formatCode>
                <c:ptCount val="8"/>
                <c:pt idx="0">
                  <c:v>42566</c:v>
                </c:pt>
                <c:pt idx="1">
                  <c:v>42573</c:v>
                </c:pt>
                <c:pt idx="2">
                  <c:v>42580</c:v>
                </c:pt>
                <c:pt idx="3">
                  <c:v>42587</c:v>
                </c:pt>
                <c:pt idx="4">
                  <c:v>42594</c:v>
                </c:pt>
                <c:pt idx="5">
                  <c:v>42604</c:v>
                </c:pt>
                <c:pt idx="6">
                  <c:v>42607</c:v>
                </c:pt>
                <c:pt idx="7">
                  <c:v>42612</c:v>
                </c:pt>
              </c:numCache>
            </c:numRef>
          </c:cat>
          <c:val>
            <c:numRef>
              <c:f>Tabelle1!$D$2:$D$9</c:f>
              <c:numCache>
                <c:formatCode>#,##0.00\ "€"</c:formatCode>
                <c:ptCount val="8"/>
                <c:pt idx="0">
                  <c:v>25796.92</c:v>
                </c:pt>
                <c:pt idx="1">
                  <c:v>25796.92</c:v>
                </c:pt>
                <c:pt idx="2">
                  <c:v>25796.92</c:v>
                </c:pt>
                <c:pt idx="3">
                  <c:v>25796.92</c:v>
                </c:pt>
                <c:pt idx="4">
                  <c:v>28376.61</c:v>
                </c:pt>
                <c:pt idx="5">
                  <c:v>28376.61</c:v>
                </c:pt>
                <c:pt idx="6">
                  <c:v>28376.61</c:v>
                </c:pt>
                <c:pt idx="7">
                  <c:v>28376.61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9525376"/>
        <c:axId val="249527296"/>
      </c:lineChart>
      <c:dateAx>
        <c:axId val="24952537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249527296"/>
        <c:crosses val="autoZero"/>
        <c:auto val="1"/>
        <c:lblOffset val="100"/>
        <c:baseTimeUnit val="days"/>
      </c:dateAx>
      <c:valAx>
        <c:axId val="249527296"/>
        <c:scaling>
          <c:orientation val="minMax"/>
        </c:scaling>
        <c:delete val="0"/>
        <c:axPos val="l"/>
        <c:majorGridlines/>
        <c:numFmt formatCode="#,##0.00\ &quot;€&quot;" sourceLinked="1"/>
        <c:majorTickMark val="out"/>
        <c:minorTickMark val="none"/>
        <c:tickLblPos val="nextTo"/>
        <c:crossAx val="24952537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spPr>
    <a:ln>
      <a:solidFill>
        <a:schemeClr val="bg1">
          <a:lumMod val="85000"/>
        </a:schemeClr>
      </a:solidFill>
    </a:ln>
  </c:sp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E0F"/>
    <w:rsid w:val="00127C7A"/>
    <w:rsid w:val="003E11B7"/>
    <w:rsid w:val="004448C7"/>
    <w:rsid w:val="00706F2D"/>
    <w:rsid w:val="0078322F"/>
    <w:rsid w:val="0089379F"/>
    <w:rsid w:val="009F237B"/>
    <w:rsid w:val="00A52B3F"/>
    <w:rsid w:val="00AF7C77"/>
    <w:rsid w:val="00B45085"/>
    <w:rsid w:val="00B87E0F"/>
    <w:rsid w:val="00BC61C5"/>
    <w:rsid w:val="00D35FD9"/>
    <w:rsid w:val="00E6040B"/>
    <w:rsid w:val="00EA1C33"/>
    <w:rsid w:val="00F155F9"/>
    <w:rsid w:val="00F7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CB1F5BC-6FBA-43BE-BE0F-1158091E2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3</Pages>
  <Words>316</Words>
  <Characters>1994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 Schmidt</dc:creator>
  <cp:lastModifiedBy>Timo Schmidt</cp:lastModifiedBy>
  <cp:revision>5</cp:revision>
  <dcterms:created xsi:type="dcterms:W3CDTF">2016-08-29T12:50:00Z</dcterms:created>
  <dcterms:modified xsi:type="dcterms:W3CDTF">2016-08-29T14:07:00Z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