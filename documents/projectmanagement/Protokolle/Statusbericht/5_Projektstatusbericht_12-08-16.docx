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BB651" w14:textId="77777777" w:rsidR="003D6352" w:rsidRDefault="000251C7">
      <w:pPr>
        <w:pStyle w:val="Titel"/>
      </w:pPr>
      <w:r>
        <w:t>Projektstatusbericht</w:t>
      </w:r>
    </w:p>
    <w:p w14:paraId="3E8E20F6" w14:textId="77777777" w:rsidR="003D6352" w:rsidRDefault="000251C7">
      <w:pPr>
        <w:pStyle w:val="berschrift1"/>
      </w:pPr>
      <w:r>
        <w:t>Projektzusammenfassung</w:t>
      </w:r>
    </w:p>
    <w:tbl>
      <w:tblPr>
        <w:tblStyle w:val="StatusberichtTabelle"/>
        <w:tblW w:w="5000" w:type="pct"/>
        <w:tblLook w:val="04A0" w:firstRow="1" w:lastRow="0" w:firstColumn="1" w:lastColumn="0" w:noHBand="0" w:noVBand="1"/>
      </w:tblPr>
      <w:tblGrid>
        <w:gridCol w:w="2724"/>
        <w:gridCol w:w="3648"/>
        <w:gridCol w:w="3591"/>
      </w:tblGrid>
      <w:tr w:rsidR="003D6352" w14:paraId="4193BD21" w14:textId="77777777" w:rsidTr="003D6352">
        <w:trPr>
          <w:cnfStyle w:val="100000000000" w:firstRow="1" w:lastRow="0" w:firstColumn="0" w:lastColumn="0" w:oddVBand="0" w:evenVBand="0" w:oddHBand="0" w:evenHBand="0" w:firstRowFirstColumn="0" w:firstRowLastColumn="0" w:lastRowFirstColumn="0" w:lastRowLastColumn="0"/>
        </w:trPr>
        <w:tc>
          <w:tcPr>
            <w:tcW w:w="2749" w:type="dxa"/>
          </w:tcPr>
          <w:p w14:paraId="6D93478B" w14:textId="4B7B63CF" w:rsidR="003D6352" w:rsidRDefault="00EB294D">
            <w:r>
              <w:t>Berichtszeitraum</w:t>
            </w:r>
          </w:p>
        </w:tc>
        <w:tc>
          <w:tcPr>
            <w:tcW w:w="3664" w:type="dxa"/>
          </w:tcPr>
          <w:p w14:paraId="462C98F4" w14:textId="77777777" w:rsidR="003D6352" w:rsidRDefault="000251C7">
            <w:r>
              <w:t>Projektname</w:t>
            </w:r>
          </w:p>
        </w:tc>
        <w:tc>
          <w:tcPr>
            <w:tcW w:w="3667" w:type="dxa"/>
          </w:tcPr>
          <w:p w14:paraId="37F4B36A" w14:textId="77777777" w:rsidR="003D6352" w:rsidRDefault="000251C7">
            <w:r>
              <w:t>Erstellt von</w:t>
            </w:r>
          </w:p>
        </w:tc>
      </w:tr>
      <w:tr w:rsidR="003D6352" w14:paraId="6709C5BB" w14:textId="77777777" w:rsidTr="003D6352">
        <w:tc>
          <w:tcPr>
            <w:tcW w:w="2749" w:type="dxa"/>
          </w:tcPr>
          <w:p w14:paraId="5BCB69BD" w14:textId="24267557" w:rsidR="003D6352" w:rsidRDefault="00A26B78">
            <w:r>
              <w:t>05.08. – 12</w:t>
            </w:r>
            <w:r w:rsidR="00EB294D">
              <w:t>.08.2016</w:t>
            </w:r>
          </w:p>
        </w:tc>
        <w:tc>
          <w:tcPr>
            <w:tcW w:w="3664" w:type="dxa"/>
          </w:tcPr>
          <w:p w14:paraId="25A44DD4" w14:textId="77777777" w:rsidR="003D6352" w:rsidRDefault="00795AB3" w:rsidP="00795AB3">
            <w:r>
              <w:t>Projektantragmanagementsystem (PAMS)</w:t>
            </w:r>
          </w:p>
        </w:tc>
        <w:sdt>
          <w:sdtPr>
            <w:alias w:val="Autor"/>
            <w:tag w:val=""/>
            <w:id w:val="1259179445"/>
            <w:placeholder>
              <w:docPart w:val="B9FF281AC9E3454BBE6C75DA8A0EAF5D"/>
            </w:placeholder>
            <w:temporary/>
            <w:dataBinding w:prefixMappings="xmlns:ns0='http://purl.org/dc/elements/1.1/' xmlns:ns1='http://schemas.openxmlformats.org/package/2006/metadata/core-properties' " w:xpath="/ns1:coreProperties[1]/ns0:creator[1]" w:storeItemID="{6C3C8BC8-F283-45AE-878A-BAB7291924A1}"/>
            <w:text/>
          </w:sdtPr>
          <w:sdtEndPr/>
          <w:sdtContent>
            <w:tc>
              <w:tcPr>
                <w:tcW w:w="3667" w:type="dxa"/>
              </w:tcPr>
              <w:p w14:paraId="2B4A9383" w14:textId="77777777" w:rsidR="003D6352" w:rsidRDefault="00795AB3">
                <w:r>
                  <w:t>Timo Schmidt</w:t>
                </w:r>
              </w:p>
            </w:tc>
          </w:sdtContent>
        </w:sdt>
      </w:tr>
    </w:tbl>
    <w:p w14:paraId="7CF37929" w14:textId="77777777" w:rsidR="003D6352" w:rsidRDefault="000251C7">
      <w:pPr>
        <w:pStyle w:val="berschrift1"/>
      </w:pPr>
      <w:r>
        <w:t>Statuszusammenfassung</w:t>
      </w:r>
    </w:p>
    <w:p w14:paraId="09C20742" w14:textId="5B76AF4F" w:rsidR="00DB03B0" w:rsidRDefault="00DB03B0" w:rsidP="00C95408">
      <w:pPr>
        <w:pStyle w:val="Listenabsatz"/>
        <w:numPr>
          <w:ilvl w:val="0"/>
          <w:numId w:val="1"/>
        </w:numPr>
      </w:pPr>
      <w:r>
        <w:t>Budget um 10% erhöht</w:t>
      </w:r>
    </w:p>
    <w:p w14:paraId="237C1F1E" w14:textId="77777777" w:rsidR="00C95408" w:rsidRDefault="00C95408" w:rsidP="00C95408">
      <w:pPr>
        <w:pStyle w:val="Listenabsatz"/>
        <w:numPr>
          <w:ilvl w:val="0"/>
          <w:numId w:val="1"/>
        </w:numPr>
      </w:pPr>
      <w:r>
        <w:t>Dokumentation</w:t>
      </w:r>
    </w:p>
    <w:p w14:paraId="221C303B" w14:textId="2E1375B3" w:rsidR="004A4723" w:rsidRDefault="005E3875" w:rsidP="00154870">
      <w:pPr>
        <w:pStyle w:val="Listenabsatz"/>
        <w:numPr>
          <w:ilvl w:val="0"/>
          <w:numId w:val="1"/>
        </w:numPr>
      </w:pPr>
      <w:r>
        <w:t>Konzeption</w:t>
      </w:r>
      <w:r w:rsidR="00154870">
        <w:t xml:space="preserve"> abgeschlossen</w:t>
      </w:r>
    </w:p>
    <w:p w14:paraId="5CCE8E73" w14:textId="2C4A8F90" w:rsidR="00B66FA2" w:rsidRDefault="00B66FA2" w:rsidP="00B66FA2">
      <w:pPr>
        <w:pStyle w:val="Listenabsatz"/>
        <w:numPr>
          <w:ilvl w:val="0"/>
          <w:numId w:val="1"/>
        </w:numPr>
      </w:pPr>
      <w:r>
        <w:t>Implementierung</w:t>
      </w:r>
    </w:p>
    <w:p w14:paraId="511D9853" w14:textId="2CD3C85B" w:rsidR="00B66FA2" w:rsidRDefault="00154870" w:rsidP="00B66FA2">
      <w:pPr>
        <w:pStyle w:val="Listenabsatz"/>
        <w:numPr>
          <w:ilvl w:val="1"/>
          <w:numId w:val="1"/>
        </w:numPr>
      </w:pPr>
      <w:r>
        <w:t>PHP-Entwicklung: Login, Frontend</w:t>
      </w:r>
    </w:p>
    <w:p w14:paraId="3B970CD3" w14:textId="137D8F88" w:rsidR="00154870" w:rsidRDefault="00154870" w:rsidP="00B66FA2">
      <w:pPr>
        <w:pStyle w:val="Listenabsatz"/>
        <w:numPr>
          <w:ilvl w:val="1"/>
          <w:numId w:val="1"/>
        </w:numPr>
      </w:pPr>
      <w:r>
        <w:t>Web-Design: Design-Entwurf umsetzen</w:t>
      </w:r>
    </w:p>
    <w:p w14:paraId="0871DED0" w14:textId="5ADCBE76" w:rsidR="00154870" w:rsidRDefault="00154870" w:rsidP="00B66FA2">
      <w:pPr>
        <w:pStyle w:val="Listenabsatz"/>
        <w:numPr>
          <w:ilvl w:val="1"/>
          <w:numId w:val="1"/>
        </w:numPr>
      </w:pPr>
      <w:r>
        <w:t>Implementierung auf Testserver</w:t>
      </w:r>
    </w:p>
    <w:p w14:paraId="74B83BD8" w14:textId="37A9B0B8" w:rsidR="00154870" w:rsidRDefault="00154870" w:rsidP="00154870">
      <w:pPr>
        <w:pStyle w:val="Listenabsatz"/>
        <w:numPr>
          <w:ilvl w:val="0"/>
          <w:numId w:val="1"/>
        </w:numPr>
      </w:pPr>
      <w:r>
        <w:t>Tests</w:t>
      </w:r>
    </w:p>
    <w:p w14:paraId="63BBD365" w14:textId="6B18721A" w:rsidR="00154870" w:rsidRDefault="00154870" w:rsidP="00154870">
      <w:pPr>
        <w:pStyle w:val="Listenabsatz"/>
        <w:numPr>
          <w:ilvl w:val="1"/>
          <w:numId w:val="1"/>
        </w:numPr>
      </w:pPr>
      <w:r>
        <w:t>Erste Funktionstests</w:t>
      </w:r>
    </w:p>
    <w:p w14:paraId="717C69FA" w14:textId="77777777" w:rsidR="003D6352" w:rsidRDefault="000251C7">
      <w:pPr>
        <w:pStyle w:val="berschrift1"/>
      </w:pPr>
      <w:r>
        <w:t>Projektübersicht</w:t>
      </w:r>
    </w:p>
    <w:tbl>
      <w:tblPr>
        <w:tblStyle w:val="StatusberichtTabelle"/>
        <w:tblW w:w="4993" w:type="pct"/>
        <w:tblLook w:val="04A0" w:firstRow="1" w:lastRow="0" w:firstColumn="1" w:lastColumn="0" w:noHBand="0" w:noVBand="1"/>
      </w:tblPr>
      <w:tblGrid>
        <w:gridCol w:w="2447"/>
        <w:gridCol w:w="1471"/>
        <w:gridCol w:w="1241"/>
        <w:gridCol w:w="1984"/>
        <w:gridCol w:w="2806"/>
      </w:tblGrid>
      <w:tr w:rsidR="003D6352" w14:paraId="3C0FCFAB" w14:textId="77777777" w:rsidTr="00397B85">
        <w:trPr>
          <w:cnfStyle w:val="100000000000" w:firstRow="1" w:lastRow="0" w:firstColumn="0" w:lastColumn="0" w:oddVBand="0" w:evenVBand="0" w:oddHBand="0" w:evenHBand="0" w:firstRowFirstColumn="0" w:firstRowLastColumn="0" w:lastRowFirstColumn="0" w:lastRowLastColumn="0"/>
        </w:trPr>
        <w:tc>
          <w:tcPr>
            <w:tcW w:w="1252" w:type="pct"/>
          </w:tcPr>
          <w:p w14:paraId="4CFA7F66" w14:textId="77777777" w:rsidR="003D6352" w:rsidRDefault="000251C7">
            <w:r>
              <w:t>Vorgang</w:t>
            </w:r>
          </w:p>
        </w:tc>
        <w:tc>
          <w:tcPr>
            <w:tcW w:w="651" w:type="pct"/>
          </w:tcPr>
          <w:p w14:paraId="40F65554" w14:textId="77777777" w:rsidR="003D6352" w:rsidRDefault="00AB4CCF" w:rsidP="00AB4CCF">
            <w:pPr>
              <w:jc w:val="center"/>
            </w:pPr>
            <w:r>
              <w:t>STATUS</w:t>
            </w:r>
          </w:p>
        </w:tc>
        <w:tc>
          <w:tcPr>
            <w:tcW w:w="646" w:type="pct"/>
          </w:tcPr>
          <w:p w14:paraId="45345939" w14:textId="77777777" w:rsidR="003D6352" w:rsidRDefault="00397B85">
            <w:r>
              <w:t>Fälligkeit</w:t>
            </w:r>
          </w:p>
        </w:tc>
        <w:tc>
          <w:tcPr>
            <w:tcW w:w="1019" w:type="pct"/>
          </w:tcPr>
          <w:p w14:paraId="044FB428" w14:textId="77777777" w:rsidR="003D6352" w:rsidRDefault="000251C7">
            <w:r>
              <w:t>Unterstützer</w:t>
            </w:r>
          </w:p>
        </w:tc>
        <w:tc>
          <w:tcPr>
            <w:tcW w:w="1432" w:type="pct"/>
          </w:tcPr>
          <w:p w14:paraId="00BF0AD9" w14:textId="77777777" w:rsidR="003D6352" w:rsidRDefault="000251C7">
            <w:r>
              <w:t>Notizen</w:t>
            </w:r>
          </w:p>
        </w:tc>
      </w:tr>
      <w:tr w:rsidR="003D6352" w14:paraId="68AF155F" w14:textId="77777777" w:rsidTr="00397B85">
        <w:tc>
          <w:tcPr>
            <w:tcW w:w="1252" w:type="pct"/>
          </w:tcPr>
          <w:p w14:paraId="459EACBD" w14:textId="77777777" w:rsidR="003D6352" w:rsidRDefault="00AB4CCF">
            <w:r>
              <w:t>Projekt Vorbereitung</w:t>
            </w:r>
          </w:p>
        </w:tc>
        <w:tc>
          <w:tcPr>
            <w:tcW w:w="651" w:type="pct"/>
            <w:shd w:val="clear" w:color="auto" w:fill="00B050"/>
          </w:tcPr>
          <w:p w14:paraId="735596E3" w14:textId="77777777" w:rsidR="003D6352" w:rsidRDefault="00B370A7">
            <w:r>
              <w:t>Abgeschlossen</w:t>
            </w:r>
          </w:p>
        </w:tc>
        <w:tc>
          <w:tcPr>
            <w:tcW w:w="646" w:type="pct"/>
          </w:tcPr>
          <w:p w14:paraId="358A8690" w14:textId="77777777" w:rsidR="003D6352" w:rsidRDefault="00AB4CCF">
            <w:r>
              <w:t>28.07.2016</w:t>
            </w:r>
          </w:p>
        </w:tc>
        <w:tc>
          <w:tcPr>
            <w:tcW w:w="1019" w:type="pct"/>
          </w:tcPr>
          <w:p w14:paraId="1E592525" w14:textId="77777777" w:rsidR="003D6352" w:rsidRDefault="00644720">
            <w:r>
              <w:t>-</w:t>
            </w:r>
          </w:p>
        </w:tc>
        <w:tc>
          <w:tcPr>
            <w:tcW w:w="1432" w:type="pct"/>
          </w:tcPr>
          <w:p w14:paraId="5CF2C652" w14:textId="77777777" w:rsidR="003D6352" w:rsidRDefault="00644720">
            <w:r>
              <w:t>Beendet am 28.07.</w:t>
            </w:r>
            <w:r w:rsidR="00A95346">
              <w:t>16</w:t>
            </w:r>
          </w:p>
        </w:tc>
      </w:tr>
      <w:tr w:rsidR="003D6352" w14:paraId="21F118B1" w14:textId="77777777" w:rsidTr="00397B85">
        <w:tc>
          <w:tcPr>
            <w:tcW w:w="1252" w:type="pct"/>
          </w:tcPr>
          <w:p w14:paraId="1FD3D8B2" w14:textId="77777777" w:rsidR="00AB4CCF" w:rsidRDefault="00AB4CCF">
            <w:r>
              <w:t>Analyse</w:t>
            </w:r>
          </w:p>
        </w:tc>
        <w:tc>
          <w:tcPr>
            <w:tcW w:w="651" w:type="pct"/>
            <w:shd w:val="clear" w:color="auto" w:fill="00B050"/>
          </w:tcPr>
          <w:p w14:paraId="1D2CEFD2" w14:textId="77777777" w:rsidR="003D6352" w:rsidRDefault="00644720">
            <w:r>
              <w:t>Abgeschlossen</w:t>
            </w:r>
          </w:p>
        </w:tc>
        <w:tc>
          <w:tcPr>
            <w:tcW w:w="646" w:type="pct"/>
          </w:tcPr>
          <w:p w14:paraId="5FF905E2" w14:textId="77777777" w:rsidR="003D6352" w:rsidRDefault="00AB4CCF">
            <w:r>
              <w:t>05.08.2016</w:t>
            </w:r>
          </w:p>
        </w:tc>
        <w:tc>
          <w:tcPr>
            <w:tcW w:w="1019" w:type="pct"/>
          </w:tcPr>
          <w:p w14:paraId="6F638A96" w14:textId="77777777" w:rsidR="003D6352" w:rsidRDefault="00A95346">
            <w:r>
              <w:t>-</w:t>
            </w:r>
          </w:p>
        </w:tc>
        <w:tc>
          <w:tcPr>
            <w:tcW w:w="1432" w:type="pct"/>
          </w:tcPr>
          <w:p w14:paraId="58C89460" w14:textId="2866C8F3" w:rsidR="003D6352" w:rsidRDefault="003F6643" w:rsidP="00835EF9">
            <w:r>
              <w:t>Beendet am 03</w:t>
            </w:r>
            <w:r w:rsidR="00644720">
              <w:t>.08.</w:t>
            </w:r>
            <w:r w:rsidR="00A95346">
              <w:t>16</w:t>
            </w:r>
          </w:p>
        </w:tc>
      </w:tr>
      <w:tr w:rsidR="003D6352" w14:paraId="59F3FB8B" w14:textId="77777777" w:rsidTr="00A26B78">
        <w:tc>
          <w:tcPr>
            <w:tcW w:w="1252" w:type="pct"/>
          </w:tcPr>
          <w:p w14:paraId="394D14C5" w14:textId="77777777" w:rsidR="003D6352" w:rsidRDefault="00AB4CCF">
            <w:r>
              <w:t>Konzeption</w:t>
            </w:r>
          </w:p>
        </w:tc>
        <w:tc>
          <w:tcPr>
            <w:tcW w:w="651" w:type="pct"/>
            <w:shd w:val="clear" w:color="auto" w:fill="FFFF00"/>
          </w:tcPr>
          <w:p w14:paraId="5D229491" w14:textId="5E10AECE" w:rsidR="003D6352" w:rsidRDefault="00A26B78">
            <w:r>
              <w:t>Abgeschlossen</w:t>
            </w:r>
          </w:p>
        </w:tc>
        <w:tc>
          <w:tcPr>
            <w:tcW w:w="646" w:type="pct"/>
          </w:tcPr>
          <w:p w14:paraId="12AA7810" w14:textId="77777777" w:rsidR="003D6352" w:rsidRDefault="005E3875">
            <w:r>
              <w:t>12.08.2016</w:t>
            </w:r>
          </w:p>
        </w:tc>
        <w:tc>
          <w:tcPr>
            <w:tcW w:w="1019" w:type="pct"/>
          </w:tcPr>
          <w:p w14:paraId="30CCBB2E" w14:textId="531992D1" w:rsidR="003D6352" w:rsidRDefault="00A26B78" w:rsidP="005E3875">
            <w:r>
              <w:t>-</w:t>
            </w:r>
          </w:p>
        </w:tc>
        <w:tc>
          <w:tcPr>
            <w:tcW w:w="1432" w:type="pct"/>
          </w:tcPr>
          <w:p w14:paraId="3935A47C" w14:textId="1DF09391" w:rsidR="003D6352" w:rsidRDefault="00A26B78">
            <w:r>
              <w:t>Beendet am 15.08.16</w:t>
            </w:r>
          </w:p>
        </w:tc>
      </w:tr>
      <w:tr w:rsidR="00AB4CCF" w14:paraId="1C2900D0" w14:textId="77777777" w:rsidTr="00A95346">
        <w:tc>
          <w:tcPr>
            <w:tcW w:w="1252" w:type="pct"/>
          </w:tcPr>
          <w:p w14:paraId="0005DCD1" w14:textId="77777777" w:rsidR="00AB4CCF" w:rsidRDefault="00AB4CCF">
            <w:r>
              <w:t>Implementierung</w:t>
            </w:r>
          </w:p>
        </w:tc>
        <w:tc>
          <w:tcPr>
            <w:tcW w:w="651" w:type="pct"/>
            <w:shd w:val="clear" w:color="auto" w:fill="00B050"/>
          </w:tcPr>
          <w:p w14:paraId="7BF4DED1" w14:textId="77777777" w:rsidR="00AB4CCF" w:rsidRDefault="00644720">
            <w:r>
              <w:t>Bearbeitung</w:t>
            </w:r>
          </w:p>
        </w:tc>
        <w:tc>
          <w:tcPr>
            <w:tcW w:w="646" w:type="pct"/>
          </w:tcPr>
          <w:p w14:paraId="7C14EE29" w14:textId="3B52ACF9" w:rsidR="00AB4CCF" w:rsidRDefault="00A26B78">
            <w:r>
              <w:t>26</w:t>
            </w:r>
            <w:r w:rsidR="00644720">
              <w:t>.08.2016</w:t>
            </w:r>
          </w:p>
        </w:tc>
        <w:tc>
          <w:tcPr>
            <w:tcW w:w="1019" w:type="pct"/>
          </w:tcPr>
          <w:p w14:paraId="4A019ACC" w14:textId="7C2B2E23" w:rsidR="00AB4CCF" w:rsidRDefault="00AB4CCF"/>
        </w:tc>
        <w:tc>
          <w:tcPr>
            <w:tcW w:w="1432" w:type="pct"/>
          </w:tcPr>
          <w:p w14:paraId="3A9C6059" w14:textId="40B3A3A6" w:rsidR="00AB4CCF" w:rsidRDefault="00A506EA" w:rsidP="00A506EA">
            <w:r>
              <w:t>PHP-Entwicklung, Web-Design, Implementierung auf Testserver</w:t>
            </w:r>
          </w:p>
        </w:tc>
      </w:tr>
      <w:tr w:rsidR="00AB4CCF" w14:paraId="30377CE1" w14:textId="77777777" w:rsidTr="00663713">
        <w:tc>
          <w:tcPr>
            <w:tcW w:w="1252" w:type="pct"/>
          </w:tcPr>
          <w:p w14:paraId="6C10F42A" w14:textId="77777777" w:rsidR="00AB4CCF" w:rsidRDefault="00AB4CCF">
            <w:r>
              <w:t>Tests</w:t>
            </w:r>
          </w:p>
        </w:tc>
        <w:tc>
          <w:tcPr>
            <w:tcW w:w="651" w:type="pct"/>
            <w:shd w:val="clear" w:color="auto" w:fill="00B050"/>
          </w:tcPr>
          <w:p w14:paraId="6173EFD5" w14:textId="1112927E" w:rsidR="00AB4CCF" w:rsidRDefault="00A26B78">
            <w:r>
              <w:t>Bearbeitung</w:t>
            </w:r>
          </w:p>
        </w:tc>
        <w:tc>
          <w:tcPr>
            <w:tcW w:w="646" w:type="pct"/>
          </w:tcPr>
          <w:p w14:paraId="37C4B2E5" w14:textId="52718539" w:rsidR="00AB4CCF" w:rsidRDefault="00A26B78">
            <w:r>
              <w:t>02.09.2016</w:t>
            </w:r>
          </w:p>
        </w:tc>
        <w:tc>
          <w:tcPr>
            <w:tcW w:w="1019" w:type="pct"/>
          </w:tcPr>
          <w:p w14:paraId="100FBFFB" w14:textId="77777777" w:rsidR="00AB4CCF" w:rsidRDefault="00AB4CCF"/>
        </w:tc>
        <w:tc>
          <w:tcPr>
            <w:tcW w:w="1432" w:type="pct"/>
          </w:tcPr>
          <w:p w14:paraId="4744A9EB" w14:textId="77777777" w:rsidR="00AB4CCF" w:rsidRDefault="00AB4CCF"/>
        </w:tc>
      </w:tr>
      <w:tr w:rsidR="00AB4CCF" w14:paraId="2D8E4144" w14:textId="77777777" w:rsidTr="00397B85">
        <w:tc>
          <w:tcPr>
            <w:tcW w:w="1252" w:type="pct"/>
          </w:tcPr>
          <w:p w14:paraId="5BBE9BC7" w14:textId="77777777" w:rsidR="00AB4CCF" w:rsidRDefault="00AB4CCF">
            <w:r>
              <w:t>Abschluss</w:t>
            </w:r>
          </w:p>
        </w:tc>
        <w:tc>
          <w:tcPr>
            <w:tcW w:w="651" w:type="pct"/>
            <w:shd w:val="clear" w:color="auto" w:fill="FFFF00"/>
          </w:tcPr>
          <w:p w14:paraId="3A6B0B8B" w14:textId="77777777" w:rsidR="00AB4CCF" w:rsidRDefault="00AB4CCF">
            <w:r>
              <w:t>N/A</w:t>
            </w:r>
          </w:p>
        </w:tc>
        <w:tc>
          <w:tcPr>
            <w:tcW w:w="646" w:type="pct"/>
          </w:tcPr>
          <w:p w14:paraId="37A69CB4" w14:textId="0C7381BC" w:rsidR="00AB4CCF" w:rsidRDefault="00A26B78">
            <w:r>
              <w:t>09.09.2016</w:t>
            </w:r>
          </w:p>
        </w:tc>
        <w:tc>
          <w:tcPr>
            <w:tcW w:w="1019" w:type="pct"/>
          </w:tcPr>
          <w:p w14:paraId="0DD66AA1" w14:textId="77777777" w:rsidR="00AB4CCF" w:rsidRDefault="00AB4CCF"/>
        </w:tc>
        <w:tc>
          <w:tcPr>
            <w:tcW w:w="1432" w:type="pct"/>
          </w:tcPr>
          <w:p w14:paraId="75C54FAB" w14:textId="77777777" w:rsidR="00AB4CCF" w:rsidRDefault="00AB4CCF"/>
        </w:tc>
      </w:tr>
    </w:tbl>
    <w:p w14:paraId="7DA08247" w14:textId="146BC34A" w:rsidR="005E7B85" w:rsidRDefault="005E7B85">
      <w:pPr>
        <w:pStyle w:val="berschrift1"/>
      </w:pPr>
      <w:r>
        <w:t>Gesamtübersicht</w:t>
      </w:r>
    </w:p>
    <w:tbl>
      <w:tblPr>
        <w:tblStyle w:val="StatusberichtTabelle"/>
        <w:tblW w:w="0" w:type="auto"/>
        <w:tblLook w:val="04A0" w:firstRow="1" w:lastRow="0" w:firstColumn="1" w:lastColumn="0" w:noHBand="0" w:noVBand="1"/>
      </w:tblPr>
      <w:tblGrid>
        <w:gridCol w:w="2436"/>
        <w:gridCol w:w="2437"/>
        <w:gridCol w:w="2437"/>
        <w:gridCol w:w="2437"/>
      </w:tblGrid>
      <w:tr w:rsidR="005E7B85" w14:paraId="71315BFB" w14:textId="77777777" w:rsidTr="005E7B85">
        <w:trPr>
          <w:cnfStyle w:val="100000000000" w:firstRow="1" w:lastRow="0" w:firstColumn="0" w:lastColumn="0" w:oddVBand="0" w:evenVBand="0" w:oddHBand="0" w:evenHBand="0" w:firstRowFirstColumn="0" w:firstRowLastColumn="0" w:lastRowFirstColumn="0" w:lastRowLastColumn="0"/>
        </w:trPr>
        <w:tc>
          <w:tcPr>
            <w:tcW w:w="2436" w:type="dxa"/>
          </w:tcPr>
          <w:p w14:paraId="48DF25A1" w14:textId="2B335ECB" w:rsidR="005E7B85" w:rsidRDefault="006B69EB" w:rsidP="005E7B85">
            <w:r>
              <w:t>Gesamtbudget</w:t>
            </w:r>
          </w:p>
        </w:tc>
        <w:tc>
          <w:tcPr>
            <w:tcW w:w="2437" w:type="dxa"/>
          </w:tcPr>
          <w:p w14:paraId="33B37A04" w14:textId="6B8FA9DB" w:rsidR="005E7B85" w:rsidRDefault="006B69EB" w:rsidP="006B69EB">
            <w:r>
              <w:t>IST-Ausgegeben</w:t>
            </w:r>
          </w:p>
        </w:tc>
        <w:tc>
          <w:tcPr>
            <w:tcW w:w="2437" w:type="dxa"/>
          </w:tcPr>
          <w:p w14:paraId="075CADD8" w14:textId="5EB11343" w:rsidR="005E7B85" w:rsidRDefault="006B69EB" w:rsidP="006B69EB">
            <w:r>
              <w:t>Soll-Ausgegeben</w:t>
            </w:r>
          </w:p>
        </w:tc>
        <w:tc>
          <w:tcPr>
            <w:tcW w:w="2437" w:type="dxa"/>
          </w:tcPr>
          <w:p w14:paraId="0985E867" w14:textId="4E0E7F14" w:rsidR="005E7B85" w:rsidRDefault="006B69EB" w:rsidP="005E7B85">
            <w:r>
              <w:t>Abweichung</w:t>
            </w:r>
          </w:p>
        </w:tc>
      </w:tr>
      <w:tr w:rsidR="005E7B85" w14:paraId="7B1064E7" w14:textId="77777777" w:rsidTr="005E7B85">
        <w:tc>
          <w:tcPr>
            <w:tcW w:w="2436" w:type="dxa"/>
          </w:tcPr>
          <w:p w14:paraId="0DA29E9A" w14:textId="18ABE344" w:rsidR="005E7B85" w:rsidRDefault="00DB03B0" w:rsidP="005E7B85">
            <w:r>
              <w:t>28376,61</w:t>
            </w:r>
            <w:r w:rsidR="006B69EB">
              <w:t xml:space="preserve"> €</w:t>
            </w:r>
          </w:p>
        </w:tc>
        <w:tc>
          <w:tcPr>
            <w:tcW w:w="2437" w:type="dxa"/>
          </w:tcPr>
          <w:p w14:paraId="32AB3B82" w14:textId="0F03741A" w:rsidR="005E7B85" w:rsidRDefault="00B81F53" w:rsidP="005E7B85">
            <w:r>
              <w:t>12.383,40</w:t>
            </w:r>
            <w:r w:rsidR="008371A4">
              <w:t xml:space="preserve"> €</w:t>
            </w:r>
          </w:p>
        </w:tc>
        <w:tc>
          <w:tcPr>
            <w:tcW w:w="2437" w:type="dxa"/>
          </w:tcPr>
          <w:p w14:paraId="20988850" w14:textId="640EC338" w:rsidR="008371A4" w:rsidRPr="008371A4" w:rsidRDefault="00B81F53" w:rsidP="008371A4">
            <w:pPr>
              <w:rPr>
                <w:rFonts w:ascii="Calibri" w:hAnsi="Calibri"/>
                <w:kern w:val="0"/>
                <w:sz w:val="22"/>
                <w:szCs w:val="22"/>
              </w:rPr>
            </w:pPr>
            <w:r>
              <w:rPr>
                <w:rFonts w:ascii="Calibri" w:hAnsi="Calibri"/>
                <w:sz w:val="22"/>
                <w:szCs w:val="22"/>
              </w:rPr>
              <w:t>11.782,84</w:t>
            </w:r>
            <w:r w:rsidR="008371A4" w:rsidRPr="008371A4">
              <w:rPr>
                <w:rFonts w:ascii="Calibri" w:hAnsi="Calibri"/>
                <w:sz w:val="22"/>
                <w:szCs w:val="22"/>
              </w:rPr>
              <w:t xml:space="preserve"> €</w:t>
            </w:r>
          </w:p>
          <w:p w14:paraId="6E16C197" w14:textId="49A7D0FF" w:rsidR="005E7B85" w:rsidRDefault="005E7B85" w:rsidP="005E7B85"/>
        </w:tc>
        <w:tc>
          <w:tcPr>
            <w:tcW w:w="2437" w:type="dxa"/>
          </w:tcPr>
          <w:p w14:paraId="7A0DB61D" w14:textId="6262614C" w:rsidR="005E7B85" w:rsidRDefault="008371A4" w:rsidP="005E7B85">
            <w:r w:rsidRPr="008371A4">
              <w:rPr>
                <w:color w:val="FF0000"/>
              </w:rPr>
              <w:t>+1174,84 €</w:t>
            </w:r>
            <w:r w:rsidR="00C12301">
              <w:rPr>
                <w:color w:val="FF0000"/>
              </w:rPr>
              <w:t xml:space="preserve"> </w:t>
            </w:r>
            <w:r w:rsidR="00C12301" w:rsidRPr="00C12301">
              <w:rPr>
                <w:color w:val="auto"/>
              </w:rPr>
              <w:t>(</w:t>
            </w:r>
            <w:r w:rsidR="00C12301">
              <w:rPr>
                <w:color w:val="FF0000"/>
              </w:rPr>
              <w:t>+13,28%</w:t>
            </w:r>
            <w:r w:rsidR="00C12301" w:rsidRPr="00C12301">
              <w:rPr>
                <w:color w:val="auto"/>
              </w:rPr>
              <w:t>)</w:t>
            </w:r>
          </w:p>
        </w:tc>
      </w:tr>
    </w:tbl>
    <w:p w14:paraId="0D18B250" w14:textId="6AEAA83C" w:rsidR="007A07D2" w:rsidRDefault="00C12301" w:rsidP="007A07D2">
      <w:r>
        <w:t xml:space="preserve">Forecast: </w:t>
      </w:r>
      <w:r w:rsidR="009D75D1">
        <w:t>Durch die Steigerung des Budgets um 10% sollten nun die Personalkosten ausreichend gedeckt sein. Die Kennzahlenübersicht bestätigt, dass IST und SOLL Werte des Budgets sich immer mehr angleichen.</w:t>
      </w:r>
    </w:p>
    <w:p w14:paraId="78D517AB" w14:textId="77777777" w:rsidR="007A07D2" w:rsidRDefault="007A07D2" w:rsidP="007A07D2"/>
    <w:p w14:paraId="46408F3E" w14:textId="77777777" w:rsidR="00A506EA" w:rsidRDefault="00A506EA" w:rsidP="007A07D2"/>
    <w:p w14:paraId="7D320318" w14:textId="77777777" w:rsidR="007A07D2" w:rsidRDefault="007A07D2" w:rsidP="007A07D2"/>
    <w:tbl>
      <w:tblPr>
        <w:tblStyle w:val="StatusberichtTabelle"/>
        <w:tblW w:w="0" w:type="auto"/>
        <w:tblLook w:val="04A0" w:firstRow="1" w:lastRow="0" w:firstColumn="1" w:lastColumn="0" w:noHBand="0" w:noVBand="1"/>
      </w:tblPr>
      <w:tblGrid>
        <w:gridCol w:w="2436"/>
        <w:gridCol w:w="2437"/>
        <w:gridCol w:w="2437"/>
        <w:gridCol w:w="2437"/>
      </w:tblGrid>
      <w:tr w:rsidR="007A07D2" w14:paraId="139BD05F" w14:textId="77777777" w:rsidTr="007A07D2">
        <w:trPr>
          <w:cnfStyle w:val="100000000000" w:firstRow="1" w:lastRow="0" w:firstColumn="0" w:lastColumn="0" w:oddVBand="0" w:evenVBand="0" w:oddHBand="0" w:evenHBand="0" w:firstRowFirstColumn="0" w:firstRowLastColumn="0" w:lastRowFirstColumn="0" w:lastRowLastColumn="0"/>
        </w:trPr>
        <w:tc>
          <w:tcPr>
            <w:tcW w:w="2436" w:type="dxa"/>
          </w:tcPr>
          <w:p w14:paraId="62224907" w14:textId="5A237AFF" w:rsidR="007A07D2" w:rsidRDefault="007A07D2" w:rsidP="007A07D2">
            <w:r>
              <w:lastRenderedPageBreak/>
              <w:t>GESAMTZEIT</w:t>
            </w:r>
          </w:p>
        </w:tc>
        <w:tc>
          <w:tcPr>
            <w:tcW w:w="2437" w:type="dxa"/>
          </w:tcPr>
          <w:p w14:paraId="58588D53" w14:textId="245F2103" w:rsidR="007A07D2" w:rsidRDefault="00D86877" w:rsidP="007A07D2">
            <w:r>
              <w:t>IST-Fortschritt (%)</w:t>
            </w:r>
          </w:p>
        </w:tc>
        <w:tc>
          <w:tcPr>
            <w:tcW w:w="2437" w:type="dxa"/>
          </w:tcPr>
          <w:p w14:paraId="583285B0" w14:textId="70822942" w:rsidR="007A07D2" w:rsidRDefault="00D86877" w:rsidP="007A07D2">
            <w:r>
              <w:t>Soll-Fortschritt (%)</w:t>
            </w:r>
          </w:p>
        </w:tc>
        <w:tc>
          <w:tcPr>
            <w:tcW w:w="2437" w:type="dxa"/>
          </w:tcPr>
          <w:p w14:paraId="253F974B" w14:textId="4C75B985" w:rsidR="007A07D2" w:rsidRDefault="00D86877" w:rsidP="007A07D2">
            <w:r>
              <w:t>Abweichung (%)</w:t>
            </w:r>
          </w:p>
        </w:tc>
      </w:tr>
      <w:tr w:rsidR="007A07D2" w14:paraId="67B59F79" w14:textId="77777777" w:rsidTr="007A07D2">
        <w:tc>
          <w:tcPr>
            <w:tcW w:w="2436" w:type="dxa"/>
          </w:tcPr>
          <w:p w14:paraId="5B9581DC" w14:textId="5A4857DA" w:rsidR="007A07D2" w:rsidRDefault="00D86877" w:rsidP="007A07D2">
            <w:r>
              <w:t>9 Wochen (à 5 WT)</w:t>
            </w:r>
          </w:p>
        </w:tc>
        <w:tc>
          <w:tcPr>
            <w:tcW w:w="2437" w:type="dxa"/>
          </w:tcPr>
          <w:p w14:paraId="11A3BB5A" w14:textId="046668D3" w:rsidR="007A07D2" w:rsidRDefault="00663713" w:rsidP="007A07D2">
            <w:r>
              <w:t>52,5</w:t>
            </w:r>
          </w:p>
        </w:tc>
        <w:tc>
          <w:tcPr>
            <w:tcW w:w="2437" w:type="dxa"/>
          </w:tcPr>
          <w:p w14:paraId="51572AC9" w14:textId="504D6774" w:rsidR="007A07D2" w:rsidRDefault="00663713" w:rsidP="007A07D2">
            <w:r>
              <w:t>50</w:t>
            </w:r>
          </w:p>
        </w:tc>
        <w:tc>
          <w:tcPr>
            <w:tcW w:w="2437" w:type="dxa"/>
          </w:tcPr>
          <w:p w14:paraId="1811389D" w14:textId="435825EE" w:rsidR="007A07D2" w:rsidRDefault="00663713" w:rsidP="007A07D2">
            <w:r>
              <w:rPr>
                <w:color w:val="00B050"/>
              </w:rPr>
              <w:t>-</w:t>
            </w:r>
            <w:r w:rsidR="00141D3E" w:rsidRPr="00141D3E">
              <w:rPr>
                <w:color w:val="00B050"/>
              </w:rPr>
              <w:t>2,5%</w:t>
            </w:r>
          </w:p>
        </w:tc>
      </w:tr>
    </w:tbl>
    <w:p w14:paraId="21F9E885" w14:textId="77777777" w:rsidR="007A07D2" w:rsidRDefault="007A07D2" w:rsidP="007A07D2"/>
    <w:p w14:paraId="51287146" w14:textId="3CDF0B28" w:rsidR="00D86877" w:rsidRDefault="00D86877" w:rsidP="007A07D2">
      <w:r>
        <w:t xml:space="preserve">Forecast: </w:t>
      </w:r>
      <w:r w:rsidR="00141D3E">
        <w:t>Das Projekt liegt gut in der Zeit. Qualitativ wird es also keine Einbußen geben.</w:t>
      </w:r>
      <w:r w:rsidR="00A506EA">
        <w:t xml:space="preserve"> </w:t>
      </w:r>
    </w:p>
    <w:p w14:paraId="4F7CEBEC" w14:textId="77777777" w:rsidR="00141D3E" w:rsidRDefault="00141D3E" w:rsidP="007A07D2"/>
    <w:p w14:paraId="73AB8781" w14:textId="23E9D972" w:rsidR="00141D3E" w:rsidRDefault="00766064" w:rsidP="00BB3E57">
      <w:pPr>
        <w:jc w:val="center"/>
      </w:pPr>
      <w:bookmarkStart w:id="0" w:name="_GoBack"/>
      <w:r>
        <w:rPr>
          <w:noProof/>
        </w:rPr>
        <w:drawing>
          <wp:inline distT="0" distB="0" distL="0" distR="0" wp14:anchorId="5D47A648" wp14:editId="7634C811">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0"/>
    </w:p>
    <w:p w14:paraId="456AA824" w14:textId="77777777" w:rsidR="003D6352" w:rsidRDefault="000251C7">
      <w:pPr>
        <w:pStyle w:val="berschrift1"/>
      </w:pPr>
      <w:r>
        <w:t>Budgetübersicht</w:t>
      </w:r>
    </w:p>
    <w:tbl>
      <w:tblPr>
        <w:tblStyle w:val="StatusberichtTabelle"/>
        <w:tblW w:w="5000" w:type="pct"/>
        <w:tblLayout w:type="fixed"/>
        <w:tblLook w:val="04A0" w:firstRow="1" w:lastRow="0" w:firstColumn="1" w:lastColumn="0" w:noHBand="0" w:noVBand="1"/>
      </w:tblPr>
      <w:tblGrid>
        <w:gridCol w:w="1752"/>
        <w:gridCol w:w="1310"/>
        <w:gridCol w:w="1473"/>
        <w:gridCol w:w="1473"/>
        <w:gridCol w:w="3955"/>
      </w:tblGrid>
      <w:tr w:rsidR="006150CF" w14:paraId="433B560E" w14:textId="77777777" w:rsidTr="005E7B85">
        <w:trPr>
          <w:cnfStyle w:val="100000000000" w:firstRow="1" w:lastRow="0" w:firstColumn="0" w:lastColumn="0" w:oddVBand="0" w:evenVBand="0" w:oddHBand="0" w:evenHBand="0" w:firstRowFirstColumn="0" w:firstRowLastColumn="0" w:lastRowFirstColumn="0" w:lastRowLastColumn="0"/>
        </w:trPr>
        <w:tc>
          <w:tcPr>
            <w:tcW w:w="879" w:type="pct"/>
          </w:tcPr>
          <w:p w14:paraId="27C15023" w14:textId="77777777" w:rsidR="006150CF" w:rsidRDefault="006150CF">
            <w:r>
              <w:t>Kategorie</w:t>
            </w:r>
          </w:p>
        </w:tc>
        <w:tc>
          <w:tcPr>
            <w:tcW w:w="657" w:type="pct"/>
          </w:tcPr>
          <w:p w14:paraId="3E2C0723" w14:textId="77777777" w:rsidR="006150CF" w:rsidRDefault="006150CF">
            <w:r>
              <w:t>Ausgaben Ist</w:t>
            </w:r>
          </w:p>
        </w:tc>
        <w:tc>
          <w:tcPr>
            <w:tcW w:w="739" w:type="pct"/>
          </w:tcPr>
          <w:p w14:paraId="3A1A9AF0" w14:textId="77777777" w:rsidR="006150CF" w:rsidRDefault="006150CF">
            <w:r>
              <w:t>Ausgaben PLAN</w:t>
            </w:r>
          </w:p>
        </w:tc>
        <w:tc>
          <w:tcPr>
            <w:tcW w:w="739" w:type="pct"/>
          </w:tcPr>
          <w:p w14:paraId="29B6BF22" w14:textId="77777777" w:rsidR="006150CF" w:rsidRDefault="006150CF">
            <w:r>
              <w:t xml:space="preserve"> Ausgaben  +/-</w:t>
            </w:r>
          </w:p>
        </w:tc>
        <w:tc>
          <w:tcPr>
            <w:tcW w:w="1985" w:type="pct"/>
          </w:tcPr>
          <w:p w14:paraId="62CF3BF0" w14:textId="77777777" w:rsidR="006150CF" w:rsidRDefault="006150CF">
            <w:r>
              <w:t>Notizen</w:t>
            </w:r>
          </w:p>
        </w:tc>
      </w:tr>
      <w:tr w:rsidR="006150CF" w14:paraId="4A72D963" w14:textId="77777777" w:rsidTr="005E7B85">
        <w:tc>
          <w:tcPr>
            <w:tcW w:w="879" w:type="pct"/>
          </w:tcPr>
          <w:p w14:paraId="56613831" w14:textId="77777777" w:rsidR="006150CF" w:rsidRDefault="00C95408">
            <w:r>
              <w:t>Personalkosten</w:t>
            </w:r>
          </w:p>
        </w:tc>
        <w:tc>
          <w:tcPr>
            <w:tcW w:w="657" w:type="pct"/>
          </w:tcPr>
          <w:p w14:paraId="6AB59939" w14:textId="4B678A90" w:rsidR="006150CF" w:rsidRDefault="00B81F53">
            <w:r>
              <w:t>1190</w:t>
            </w:r>
            <w:r w:rsidR="00154870">
              <w:t>,6</w:t>
            </w:r>
            <w:r w:rsidR="00A95346">
              <w:t>0</w:t>
            </w:r>
            <w:r w:rsidR="005E3875">
              <w:t xml:space="preserve"> €</w:t>
            </w:r>
          </w:p>
        </w:tc>
        <w:tc>
          <w:tcPr>
            <w:tcW w:w="739" w:type="pct"/>
          </w:tcPr>
          <w:p w14:paraId="53C40F59" w14:textId="0619DBD8" w:rsidR="006150CF" w:rsidRDefault="00B81F53">
            <w:r>
              <w:t>1764,88</w:t>
            </w:r>
            <w:r w:rsidR="006150CF">
              <w:t xml:space="preserve"> €</w:t>
            </w:r>
          </w:p>
        </w:tc>
        <w:tc>
          <w:tcPr>
            <w:tcW w:w="739" w:type="pct"/>
          </w:tcPr>
          <w:p w14:paraId="238DBBE6" w14:textId="11739090" w:rsidR="00B370A7" w:rsidRPr="00154870" w:rsidRDefault="00154870">
            <w:pPr>
              <w:rPr>
                <w:color w:val="00B050"/>
              </w:rPr>
            </w:pPr>
            <w:r w:rsidRPr="00154870">
              <w:rPr>
                <w:color w:val="00B050"/>
              </w:rPr>
              <w:t>-</w:t>
            </w:r>
            <w:r w:rsidR="00B81F53">
              <w:rPr>
                <w:color w:val="00B050"/>
              </w:rPr>
              <w:t>574,28</w:t>
            </w:r>
            <w:r w:rsidR="00A95346" w:rsidRPr="00154870">
              <w:rPr>
                <w:color w:val="00B050"/>
              </w:rPr>
              <w:t xml:space="preserve"> </w:t>
            </w:r>
            <w:r w:rsidR="005E3875" w:rsidRPr="00154870">
              <w:rPr>
                <w:color w:val="00B050"/>
              </w:rPr>
              <w:t>€</w:t>
            </w:r>
            <w:r w:rsidR="006150CF" w:rsidRPr="00154870">
              <w:rPr>
                <w:color w:val="00B050"/>
              </w:rPr>
              <w:t xml:space="preserve"> </w:t>
            </w:r>
          </w:p>
          <w:p w14:paraId="0F6E35FB" w14:textId="618C9049" w:rsidR="006150CF" w:rsidRDefault="005110CC">
            <w:r>
              <w:t>(</w:t>
            </w:r>
            <w:r w:rsidR="00B81F53">
              <w:t>-</w:t>
            </w:r>
            <w:r w:rsidR="00B81F53">
              <w:rPr>
                <w:color w:val="00B050"/>
              </w:rPr>
              <w:t>32</w:t>
            </w:r>
            <w:r w:rsidR="00154870">
              <w:rPr>
                <w:color w:val="00B050"/>
              </w:rPr>
              <w:t>,</w:t>
            </w:r>
            <w:r w:rsidR="00B81F53">
              <w:rPr>
                <w:color w:val="00B050"/>
              </w:rPr>
              <w:t>54</w:t>
            </w:r>
            <w:r w:rsidR="00C95408" w:rsidRPr="00154870">
              <w:rPr>
                <w:color w:val="00B050"/>
              </w:rPr>
              <w:t>%</w:t>
            </w:r>
            <w:r w:rsidRPr="008371A4">
              <w:rPr>
                <w:color w:val="auto"/>
              </w:rPr>
              <w:t>)</w:t>
            </w:r>
          </w:p>
        </w:tc>
        <w:tc>
          <w:tcPr>
            <w:tcW w:w="1985" w:type="pct"/>
          </w:tcPr>
          <w:p w14:paraId="1219A658" w14:textId="6D0FFE7F" w:rsidR="00B370A7" w:rsidRDefault="00B81F53">
            <w:r>
              <w:t>Entwicklung (PHP</w:t>
            </w:r>
            <w:r w:rsidR="00C95408">
              <w:t>), Dokumentation</w:t>
            </w:r>
            <w:r w:rsidR="00663713">
              <w:t>, Implementierung, Design</w:t>
            </w:r>
          </w:p>
          <w:p w14:paraId="7D0F2E5E" w14:textId="77777777" w:rsidR="006150CF" w:rsidRDefault="00B370A7">
            <w:r>
              <w:t xml:space="preserve"> </w:t>
            </w:r>
            <w:r w:rsidR="00835EF9">
              <w:t>(ink</w:t>
            </w:r>
            <w:r w:rsidR="006150CF">
              <w:t>l. Verwaltungskoten)</w:t>
            </w:r>
          </w:p>
        </w:tc>
      </w:tr>
      <w:tr w:rsidR="006150CF" w14:paraId="0A54FAD2" w14:textId="77777777" w:rsidTr="005E7B85">
        <w:tc>
          <w:tcPr>
            <w:tcW w:w="879" w:type="pct"/>
          </w:tcPr>
          <w:p w14:paraId="330A93F1" w14:textId="7DCF72E6" w:rsidR="006150CF" w:rsidRDefault="005E7B85">
            <w:proofErr w:type="spellStart"/>
            <w:r>
              <w:t>Invest</w:t>
            </w:r>
            <w:proofErr w:type="spellEnd"/>
            <w:r w:rsidR="00D86877">
              <w:t>-K</w:t>
            </w:r>
            <w:r>
              <w:t>osten</w:t>
            </w:r>
          </w:p>
        </w:tc>
        <w:tc>
          <w:tcPr>
            <w:tcW w:w="657" w:type="pct"/>
          </w:tcPr>
          <w:p w14:paraId="37DA4A63" w14:textId="4C6FDAC0" w:rsidR="006150CF" w:rsidRDefault="005E7B85">
            <w:r w:rsidRPr="005E7B85">
              <w:t>1169,44</w:t>
            </w:r>
            <w:r>
              <w:t xml:space="preserve"> </w:t>
            </w:r>
            <w:r w:rsidR="006150CF">
              <w:t>€</w:t>
            </w:r>
          </w:p>
        </w:tc>
        <w:tc>
          <w:tcPr>
            <w:tcW w:w="739" w:type="pct"/>
          </w:tcPr>
          <w:p w14:paraId="4C647688" w14:textId="1E1A0227" w:rsidR="006150CF" w:rsidRDefault="005E7B85">
            <w:r w:rsidRPr="005E7B85">
              <w:t>1169,44</w:t>
            </w:r>
            <w:r w:rsidR="006150CF">
              <w:t xml:space="preserve"> €</w:t>
            </w:r>
          </w:p>
        </w:tc>
        <w:tc>
          <w:tcPr>
            <w:tcW w:w="739" w:type="pct"/>
          </w:tcPr>
          <w:p w14:paraId="45240C95" w14:textId="77777777" w:rsidR="006150CF" w:rsidRDefault="006150CF">
            <w:r>
              <w:t>0</w:t>
            </w:r>
          </w:p>
        </w:tc>
        <w:tc>
          <w:tcPr>
            <w:tcW w:w="1985" w:type="pct"/>
          </w:tcPr>
          <w:p w14:paraId="13038D6B" w14:textId="55CB8F35" w:rsidR="006150CF" w:rsidRDefault="005E7B85">
            <w:r>
              <w:t>Notebooks, Testserver (anteilig)</w:t>
            </w:r>
          </w:p>
        </w:tc>
      </w:tr>
    </w:tbl>
    <w:p w14:paraId="4CD8C2D5" w14:textId="77777777" w:rsidR="00750357" w:rsidRDefault="000251C7">
      <w:pPr>
        <w:pStyle w:val="berschrift1"/>
      </w:pPr>
      <w:r>
        <w:t xml:space="preserve">Historie der Risiken und </w:t>
      </w:r>
    </w:p>
    <w:p w14:paraId="32B73674" w14:textId="77777777" w:rsidR="003D6352" w:rsidRDefault="000251C7">
      <w:pPr>
        <w:pStyle w:val="berschrift1"/>
      </w:pPr>
      <w:r>
        <w:t>Probleme</w:t>
      </w:r>
    </w:p>
    <w:tbl>
      <w:tblPr>
        <w:tblStyle w:val="StatusberichtTabelle"/>
        <w:tblW w:w="5000" w:type="pct"/>
        <w:tblLook w:val="04A0" w:firstRow="1" w:lastRow="0" w:firstColumn="1" w:lastColumn="0" w:noHBand="0" w:noVBand="1"/>
      </w:tblPr>
      <w:tblGrid>
        <w:gridCol w:w="2608"/>
        <w:gridCol w:w="3371"/>
        <w:gridCol w:w="1993"/>
        <w:gridCol w:w="1991"/>
      </w:tblGrid>
      <w:tr w:rsidR="009D75D1" w14:paraId="7DDC053E" w14:textId="77777777" w:rsidTr="009D75D1">
        <w:trPr>
          <w:cnfStyle w:val="100000000000" w:firstRow="1" w:lastRow="0" w:firstColumn="0" w:lastColumn="0" w:oddVBand="0" w:evenVBand="0" w:oddHBand="0" w:evenHBand="0" w:firstRowFirstColumn="0" w:firstRowLastColumn="0" w:lastRowFirstColumn="0" w:lastRowLastColumn="0"/>
        </w:trPr>
        <w:tc>
          <w:tcPr>
            <w:tcW w:w="1309" w:type="pct"/>
          </w:tcPr>
          <w:p w14:paraId="39B0C826" w14:textId="77777777" w:rsidR="009D75D1" w:rsidRDefault="009D75D1">
            <w:r>
              <w:t>Problem</w:t>
            </w:r>
          </w:p>
        </w:tc>
        <w:tc>
          <w:tcPr>
            <w:tcW w:w="1692" w:type="pct"/>
          </w:tcPr>
          <w:p w14:paraId="2F46A1F8" w14:textId="4A5D9760" w:rsidR="009D75D1" w:rsidRDefault="009D75D1">
            <w:r>
              <w:t>Beschreibung</w:t>
            </w:r>
          </w:p>
        </w:tc>
        <w:tc>
          <w:tcPr>
            <w:tcW w:w="1000" w:type="pct"/>
          </w:tcPr>
          <w:p w14:paraId="4DFB22A2" w14:textId="5244AA50" w:rsidR="009D75D1" w:rsidRDefault="009D75D1">
            <w:r>
              <w:t>Zugewiesen an</w:t>
            </w:r>
          </w:p>
        </w:tc>
        <w:tc>
          <w:tcPr>
            <w:tcW w:w="999" w:type="pct"/>
          </w:tcPr>
          <w:p w14:paraId="366C8FF9" w14:textId="3B950B47" w:rsidR="009D75D1" w:rsidRDefault="009D75D1">
            <w:r>
              <w:t>Datum gelöst</w:t>
            </w:r>
          </w:p>
        </w:tc>
      </w:tr>
      <w:tr w:rsidR="009D75D1" w14:paraId="7EED0A0E" w14:textId="77777777" w:rsidTr="009D75D1">
        <w:tc>
          <w:tcPr>
            <w:tcW w:w="1309" w:type="pct"/>
          </w:tcPr>
          <w:p w14:paraId="7CC207CB" w14:textId="07FBF07B" w:rsidR="009D75D1" w:rsidRDefault="009D75D1">
            <w:r>
              <w:t>Login</w:t>
            </w:r>
          </w:p>
        </w:tc>
        <w:tc>
          <w:tcPr>
            <w:tcW w:w="1692" w:type="pct"/>
          </w:tcPr>
          <w:p w14:paraId="7AE1DFEF" w14:textId="11A526B2" w:rsidR="009D75D1" w:rsidRDefault="009D75D1">
            <w:r>
              <w:t>Registrierung der Mitarbeiter arbeitet nicht korrekt</w:t>
            </w:r>
          </w:p>
        </w:tc>
        <w:tc>
          <w:tcPr>
            <w:tcW w:w="1000" w:type="pct"/>
          </w:tcPr>
          <w:p w14:paraId="3AB1E2B8" w14:textId="537998A5" w:rsidR="009D75D1" w:rsidRDefault="009D75D1">
            <w:r>
              <w:t xml:space="preserve">Artur </w:t>
            </w:r>
            <w:proofErr w:type="spellStart"/>
            <w:r>
              <w:t>Stalbaum</w:t>
            </w:r>
            <w:proofErr w:type="spellEnd"/>
          </w:p>
        </w:tc>
        <w:tc>
          <w:tcPr>
            <w:tcW w:w="999" w:type="pct"/>
          </w:tcPr>
          <w:p w14:paraId="55537CF1" w14:textId="4E4115A0" w:rsidR="009D75D1" w:rsidRDefault="009D75D1">
            <w:r>
              <w:t>08.08.2016</w:t>
            </w:r>
          </w:p>
        </w:tc>
      </w:tr>
      <w:tr w:rsidR="009D75D1" w14:paraId="56E29912" w14:textId="77777777" w:rsidTr="009D75D1">
        <w:tc>
          <w:tcPr>
            <w:tcW w:w="1309" w:type="pct"/>
          </w:tcPr>
          <w:p w14:paraId="66A7B97D" w14:textId="2C46A18B" w:rsidR="009D75D1" w:rsidRDefault="009D75D1">
            <w:r>
              <w:t>Personalausfall</w:t>
            </w:r>
          </w:p>
        </w:tc>
        <w:tc>
          <w:tcPr>
            <w:tcW w:w="1692" w:type="pct"/>
          </w:tcPr>
          <w:p w14:paraId="4DF1DD21" w14:textId="24E58529" w:rsidR="009D75D1" w:rsidRDefault="009D75D1">
            <w:r>
              <w:t>Mitarbeiter krank</w:t>
            </w:r>
          </w:p>
        </w:tc>
        <w:tc>
          <w:tcPr>
            <w:tcW w:w="1000" w:type="pct"/>
          </w:tcPr>
          <w:p w14:paraId="4B83DABC" w14:textId="3DB6B25E" w:rsidR="009D75D1" w:rsidRDefault="009D75D1">
            <w:r>
              <w:t>Timo Schmidt</w:t>
            </w:r>
          </w:p>
        </w:tc>
        <w:tc>
          <w:tcPr>
            <w:tcW w:w="999" w:type="pct"/>
          </w:tcPr>
          <w:p w14:paraId="1C6B2E79" w14:textId="116515EF" w:rsidR="009D75D1" w:rsidRDefault="009D75D1">
            <w:r>
              <w:t>12.08.2016</w:t>
            </w:r>
          </w:p>
        </w:tc>
      </w:tr>
    </w:tbl>
    <w:p w14:paraId="18A21FD1" w14:textId="77777777" w:rsidR="003D6352" w:rsidRDefault="000251C7">
      <w:pPr>
        <w:pStyle w:val="berschrift1"/>
      </w:pPr>
      <w:r>
        <w:t>Schlussfolgerungen/Empfehlungen</w:t>
      </w:r>
    </w:p>
    <w:p w14:paraId="0363269D" w14:textId="40170496" w:rsidR="00A506EA" w:rsidRDefault="00A506EA">
      <w:r>
        <w:t>Mit dem vollständigen Abschluss der Konzeption liegt nun der Fokus auf der Implementierung. Es konnten bereits kleinere Tests der statischen Seiten, sowie des Logins durchgeführt werden. Dabei wurden entdeckt, dass eine Registrierung nicht möglich war. Der Fehler wurde bereits behoben.</w:t>
      </w:r>
    </w:p>
    <w:p w14:paraId="1EAB5225" w14:textId="2D62A84B" w:rsidR="008A11FE" w:rsidRDefault="00A506EA">
      <w:r>
        <w:t xml:space="preserve">Das Projekt verläuft nach Plan, trotz des Ausfalls eines Mitarbeiters für 2 Tage entsteht kein Verzug. </w:t>
      </w:r>
    </w:p>
    <w:p w14:paraId="25854198" w14:textId="77777777" w:rsidR="00154870" w:rsidRDefault="00154870"/>
    <w:p w14:paraId="2D7B1847" w14:textId="77777777" w:rsidR="008A11FE" w:rsidRDefault="008A11FE" w:rsidP="008A11FE">
      <w:pPr>
        <w:pStyle w:val="berschrift1"/>
      </w:pPr>
      <w:r>
        <w:t>Änderungen / Weiteres vorgehen</w:t>
      </w:r>
    </w:p>
    <w:p w14:paraId="665F3687" w14:textId="77777777" w:rsidR="008A11FE" w:rsidRDefault="008A11FE" w:rsidP="008A11FE">
      <w:pPr>
        <w:pStyle w:val="berschrift1"/>
      </w:pPr>
      <w:r>
        <w:t>zu genehmigen</w:t>
      </w:r>
    </w:p>
    <w:tbl>
      <w:tblPr>
        <w:tblStyle w:val="StatusberichtTabelle"/>
        <w:tblW w:w="5000" w:type="pct"/>
        <w:tblLook w:val="04A0" w:firstRow="1" w:lastRow="0" w:firstColumn="1" w:lastColumn="0" w:noHBand="0" w:noVBand="1"/>
      </w:tblPr>
      <w:tblGrid>
        <w:gridCol w:w="2318"/>
        <w:gridCol w:w="6376"/>
        <w:gridCol w:w="1269"/>
      </w:tblGrid>
      <w:tr w:rsidR="008A11FE" w14:paraId="07703E42" w14:textId="77777777" w:rsidTr="00B435AB">
        <w:trPr>
          <w:cnfStyle w:val="100000000000" w:firstRow="1" w:lastRow="0" w:firstColumn="0" w:lastColumn="0" w:oddVBand="0" w:evenVBand="0" w:oddHBand="0" w:evenHBand="0" w:firstRowFirstColumn="0" w:firstRowLastColumn="0" w:lastRowFirstColumn="0" w:lastRowLastColumn="0"/>
        </w:trPr>
        <w:tc>
          <w:tcPr>
            <w:tcW w:w="1163" w:type="pct"/>
          </w:tcPr>
          <w:p w14:paraId="6DBBD7F8" w14:textId="77777777" w:rsidR="008A11FE" w:rsidRDefault="008A11FE" w:rsidP="00B60919">
            <w:r>
              <w:t>änderung</w:t>
            </w:r>
          </w:p>
        </w:tc>
        <w:tc>
          <w:tcPr>
            <w:tcW w:w="3200" w:type="pct"/>
          </w:tcPr>
          <w:p w14:paraId="5A5939C1" w14:textId="77777777" w:rsidR="008A11FE" w:rsidRDefault="008A11FE" w:rsidP="00B60919">
            <w:r>
              <w:t>beschreibung</w:t>
            </w:r>
          </w:p>
        </w:tc>
        <w:tc>
          <w:tcPr>
            <w:tcW w:w="637" w:type="pct"/>
          </w:tcPr>
          <w:p w14:paraId="2C099A46" w14:textId="77777777" w:rsidR="008A11FE" w:rsidRDefault="008A11FE" w:rsidP="00B60919">
            <w:r>
              <w:t>Datum</w:t>
            </w:r>
          </w:p>
        </w:tc>
      </w:tr>
      <w:tr w:rsidR="008A11FE" w14:paraId="5544F787" w14:textId="77777777" w:rsidTr="00B435AB">
        <w:tc>
          <w:tcPr>
            <w:tcW w:w="1163" w:type="pct"/>
          </w:tcPr>
          <w:p w14:paraId="781120BF" w14:textId="72390DA8" w:rsidR="008A11FE" w:rsidRDefault="00663713" w:rsidP="00663713">
            <w:r>
              <w:t>Web-Design</w:t>
            </w:r>
          </w:p>
        </w:tc>
        <w:tc>
          <w:tcPr>
            <w:tcW w:w="3200" w:type="pct"/>
          </w:tcPr>
          <w:p w14:paraId="4422371F" w14:textId="21AB86C6" w:rsidR="008A11FE" w:rsidRDefault="003F6643" w:rsidP="00663713">
            <w:r>
              <w:t xml:space="preserve">Design </w:t>
            </w:r>
            <w:r w:rsidR="00663713">
              <w:t>Entwurf an</w:t>
            </w:r>
            <w:r w:rsidR="00A506EA">
              <w:t>ge</w:t>
            </w:r>
            <w:r w:rsidR="00663713">
              <w:t>wen</w:t>
            </w:r>
            <w:r w:rsidR="00A506EA">
              <w:t>det</w:t>
            </w:r>
            <w:r w:rsidR="00835EF9">
              <w:t xml:space="preserve"> </w:t>
            </w:r>
          </w:p>
        </w:tc>
        <w:tc>
          <w:tcPr>
            <w:tcW w:w="637" w:type="pct"/>
          </w:tcPr>
          <w:p w14:paraId="6FA9844A" w14:textId="7B3B316B" w:rsidR="008A11FE" w:rsidRDefault="00663713" w:rsidP="00663713">
            <w:r>
              <w:t>12</w:t>
            </w:r>
            <w:r w:rsidR="00B66FA2">
              <w:t>.08</w:t>
            </w:r>
            <w:r w:rsidR="008A11FE">
              <w:t>.2016</w:t>
            </w:r>
          </w:p>
        </w:tc>
      </w:tr>
      <w:tr w:rsidR="008A11FE" w14:paraId="13E05DF3" w14:textId="77777777" w:rsidTr="00B435AB">
        <w:tc>
          <w:tcPr>
            <w:tcW w:w="1163" w:type="pct"/>
          </w:tcPr>
          <w:p w14:paraId="5E5ED887" w14:textId="77777777" w:rsidR="008A11FE" w:rsidRDefault="005110CC" w:rsidP="00B60919">
            <w:r>
              <w:t>PHP-Entwicklung</w:t>
            </w:r>
          </w:p>
        </w:tc>
        <w:tc>
          <w:tcPr>
            <w:tcW w:w="3200" w:type="pct"/>
          </w:tcPr>
          <w:p w14:paraId="77A59AE4" w14:textId="32747A77" w:rsidR="008A11FE" w:rsidRDefault="00663713" w:rsidP="00B60919">
            <w:r>
              <w:t>Login Vorgang, Frontend</w:t>
            </w:r>
          </w:p>
        </w:tc>
        <w:tc>
          <w:tcPr>
            <w:tcW w:w="637" w:type="pct"/>
          </w:tcPr>
          <w:p w14:paraId="27341397" w14:textId="7D2398AD" w:rsidR="008A11FE" w:rsidRDefault="00663713" w:rsidP="00B60919">
            <w:r>
              <w:t>12</w:t>
            </w:r>
            <w:r w:rsidR="00B66FA2">
              <w:t>.08</w:t>
            </w:r>
            <w:r w:rsidR="00C95408">
              <w:t>.2016</w:t>
            </w:r>
          </w:p>
        </w:tc>
      </w:tr>
      <w:tr w:rsidR="00B60919" w14:paraId="58D8A6DE" w14:textId="77777777" w:rsidTr="00B435AB">
        <w:tc>
          <w:tcPr>
            <w:tcW w:w="1163" w:type="pct"/>
          </w:tcPr>
          <w:p w14:paraId="551E5AFE" w14:textId="237B20B5" w:rsidR="00B60919" w:rsidRDefault="00663713" w:rsidP="00B60919">
            <w:r>
              <w:t>Tests</w:t>
            </w:r>
          </w:p>
        </w:tc>
        <w:tc>
          <w:tcPr>
            <w:tcW w:w="3200" w:type="pct"/>
          </w:tcPr>
          <w:p w14:paraId="0895A58F" w14:textId="4C823CCA" w:rsidR="00B60919" w:rsidRDefault="00663713" w:rsidP="00663713">
            <w:r>
              <w:t>Login, statische Seiten</w:t>
            </w:r>
          </w:p>
        </w:tc>
        <w:tc>
          <w:tcPr>
            <w:tcW w:w="637" w:type="pct"/>
          </w:tcPr>
          <w:p w14:paraId="6FFD05E9" w14:textId="55BFB1F1" w:rsidR="00B60919" w:rsidRDefault="00663713" w:rsidP="00B60919">
            <w:r>
              <w:t>12</w:t>
            </w:r>
            <w:r w:rsidR="00154870">
              <w:t>.08.2016</w:t>
            </w:r>
          </w:p>
        </w:tc>
      </w:tr>
    </w:tbl>
    <w:p w14:paraId="218101CE" w14:textId="77777777" w:rsidR="00B435AB" w:rsidRDefault="00B435AB" w:rsidP="00B435AB">
      <w:pPr>
        <w:pStyle w:val="berschrift1"/>
      </w:pPr>
      <w:r>
        <w:t>weiteres vorgehen</w:t>
      </w:r>
    </w:p>
    <w:tbl>
      <w:tblPr>
        <w:tblStyle w:val="StatusberichtTabelle"/>
        <w:tblW w:w="5000" w:type="pct"/>
        <w:tblLook w:val="04A0" w:firstRow="1" w:lastRow="0" w:firstColumn="1" w:lastColumn="0" w:noHBand="0" w:noVBand="1"/>
      </w:tblPr>
      <w:tblGrid>
        <w:gridCol w:w="2318"/>
        <w:gridCol w:w="6376"/>
        <w:gridCol w:w="1269"/>
      </w:tblGrid>
      <w:tr w:rsidR="00B435AB" w14:paraId="00DDCD38" w14:textId="77777777" w:rsidTr="00B435AB">
        <w:trPr>
          <w:cnfStyle w:val="100000000000" w:firstRow="1" w:lastRow="0" w:firstColumn="0" w:lastColumn="0" w:oddVBand="0" w:evenVBand="0" w:oddHBand="0" w:evenHBand="0" w:firstRowFirstColumn="0" w:firstRowLastColumn="0" w:lastRowFirstColumn="0" w:lastRowLastColumn="0"/>
        </w:trPr>
        <w:tc>
          <w:tcPr>
            <w:tcW w:w="1163" w:type="pct"/>
          </w:tcPr>
          <w:p w14:paraId="6D2EFD19" w14:textId="77777777" w:rsidR="00B435AB" w:rsidRDefault="00B435AB" w:rsidP="00B60919">
            <w:r>
              <w:t>bezeichnung</w:t>
            </w:r>
          </w:p>
        </w:tc>
        <w:tc>
          <w:tcPr>
            <w:tcW w:w="3200" w:type="pct"/>
          </w:tcPr>
          <w:p w14:paraId="3EB089F0" w14:textId="77777777" w:rsidR="00B435AB" w:rsidRDefault="00B435AB" w:rsidP="00B60919">
            <w:r>
              <w:t>beschreibung</w:t>
            </w:r>
          </w:p>
        </w:tc>
        <w:tc>
          <w:tcPr>
            <w:tcW w:w="637" w:type="pct"/>
          </w:tcPr>
          <w:p w14:paraId="15A89EB9" w14:textId="77777777" w:rsidR="00B435AB" w:rsidRDefault="00BD3A02" w:rsidP="00B60919">
            <w:r>
              <w:t>Bis</w:t>
            </w:r>
          </w:p>
        </w:tc>
      </w:tr>
      <w:tr w:rsidR="00B435AB" w14:paraId="486C1AD8" w14:textId="77777777" w:rsidTr="00B435AB">
        <w:tc>
          <w:tcPr>
            <w:tcW w:w="1163" w:type="pct"/>
          </w:tcPr>
          <w:p w14:paraId="58167EB0" w14:textId="77777777" w:rsidR="00B435AB" w:rsidRDefault="005110CC" w:rsidP="00B60919">
            <w:r>
              <w:t>PHP-Entwicklung</w:t>
            </w:r>
          </w:p>
        </w:tc>
        <w:tc>
          <w:tcPr>
            <w:tcW w:w="3200" w:type="pct"/>
          </w:tcPr>
          <w:p w14:paraId="7206F942" w14:textId="2B26146D" w:rsidR="00B435AB" w:rsidRDefault="00663713" w:rsidP="00B435AB">
            <w:r>
              <w:t>Fehlerbehebung, Entwicklung Programmlogik</w:t>
            </w:r>
          </w:p>
        </w:tc>
        <w:tc>
          <w:tcPr>
            <w:tcW w:w="637" w:type="pct"/>
          </w:tcPr>
          <w:p w14:paraId="10953DAF" w14:textId="39C879B0" w:rsidR="00B435AB" w:rsidRDefault="00A506EA" w:rsidP="00B60919">
            <w:r>
              <w:t>19</w:t>
            </w:r>
            <w:r w:rsidR="005110CC">
              <w:t>.08.2016</w:t>
            </w:r>
          </w:p>
        </w:tc>
      </w:tr>
      <w:tr w:rsidR="00B435AB" w14:paraId="65CA41CC" w14:textId="77777777" w:rsidTr="00B435AB">
        <w:tc>
          <w:tcPr>
            <w:tcW w:w="1163" w:type="pct"/>
          </w:tcPr>
          <w:p w14:paraId="764EBA1D" w14:textId="77777777" w:rsidR="00B435AB" w:rsidRDefault="005110CC" w:rsidP="00B60919">
            <w:r>
              <w:t>Web-Design</w:t>
            </w:r>
          </w:p>
        </w:tc>
        <w:tc>
          <w:tcPr>
            <w:tcW w:w="3200" w:type="pct"/>
          </w:tcPr>
          <w:p w14:paraId="4546EF15" w14:textId="0BADF595" w:rsidR="00B435AB" w:rsidRDefault="00B66FA2" w:rsidP="00B66FA2">
            <w:r>
              <w:t>Anwendungsdesign an Kundenwünsche anpassen</w:t>
            </w:r>
          </w:p>
        </w:tc>
        <w:tc>
          <w:tcPr>
            <w:tcW w:w="637" w:type="pct"/>
          </w:tcPr>
          <w:p w14:paraId="4D4EDEE8" w14:textId="1FC82E50" w:rsidR="00B435AB" w:rsidRDefault="00A506EA" w:rsidP="00B60919">
            <w:r>
              <w:t>19</w:t>
            </w:r>
            <w:r w:rsidR="005110CC">
              <w:t>.08.2016</w:t>
            </w:r>
          </w:p>
        </w:tc>
      </w:tr>
      <w:tr w:rsidR="00C95408" w14:paraId="49C45091" w14:textId="77777777" w:rsidTr="00B435AB">
        <w:tc>
          <w:tcPr>
            <w:tcW w:w="1163" w:type="pct"/>
          </w:tcPr>
          <w:p w14:paraId="1B4B0EF2" w14:textId="7B914104" w:rsidR="00C95408" w:rsidRDefault="00766064" w:rsidP="003F6643">
            <w:r>
              <w:t>Tests</w:t>
            </w:r>
          </w:p>
        </w:tc>
        <w:tc>
          <w:tcPr>
            <w:tcW w:w="3200" w:type="pct"/>
          </w:tcPr>
          <w:p w14:paraId="2989199B" w14:textId="3880E107" w:rsidR="00C95408" w:rsidRDefault="00766064" w:rsidP="00B66FA2">
            <w:r>
              <w:t>F</w:t>
            </w:r>
            <w:r w:rsidR="00A506EA">
              <w:t>unktionalität, DB</w:t>
            </w:r>
          </w:p>
        </w:tc>
        <w:tc>
          <w:tcPr>
            <w:tcW w:w="637" w:type="pct"/>
          </w:tcPr>
          <w:p w14:paraId="0BA811EC" w14:textId="703897D2" w:rsidR="00C95408" w:rsidRDefault="00A506EA" w:rsidP="00B60919">
            <w:r>
              <w:t>19</w:t>
            </w:r>
            <w:r w:rsidR="00C95408">
              <w:t>.08.2016</w:t>
            </w:r>
          </w:p>
        </w:tc>
      </w:tr>
    </w:tbl>
    <w:p w14:paraId="54C93870" w14:textId="63F265CC" w:rsidR="00EB294D" w:rsidRDefault="00EB294D"/>
    <w:sectPr w:rsidR="00EB294D" w:rsidSect="00D458B1">
      <w:footerReference w:type="default" r:id="rId12"/>
      <w:headerReference w:type="first" r:id="rId13"/>
      <w:pgSz w:w="11907" w:h="16839" w:code="9"/>
      <w:pgMar w:top="1440" w:right="1080" w:bottom="1080" w:left="1080" w:header="864"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BA463" w14:textId="77777777" w:rsidR="00EC5125" w:rsidRDefault="00EC5125">
      <w:pPr>
        <w:spacing w:before="0" w:after="0"/>
      </w:pPr>
      <w:r>
        <w:separator/>
      </w:r>
    </w:p>
  </w:endnote>
  <w:endnote w:type="continuationSeparator" w:id="0">
    <w:p w14:paraId="572B5537" w14:textId="77777777" w:rsidR="00EC5125" w:rsidRDefault="00EC51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7D098" w14:textId="77777777" w:rsidR="00B60919" w:rsidRDefault="00B60919">
    <w:pPr>
      <w:pStyle w:val="Fuzeile"/>
    </w:pPr>
    <w:r>
      <w:t xml:space="preserve">Seite </w:t>
    </w:r>
    <w:r>
      <w:fldChar w:fldCharType="begin"/>
    </w:r>
    <w:r>
      <w:instrText>page</w:instrText>
    </w:r>
    <w:r>
      <w:fldChar w:fldCharType="separate"/>
    </w:r>
    <w:r w:rsidR="00E46DCD">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C19B7" w14:textId="77777777" w:rsidR="00EC5125" w:rsidRDefault="00EC5125">
      <w:pPr>
        <w:spacing w:before="0" w:after="0"/>
      </w:pPr>
      <w:r>
        <w:separator/>
      </w:r>
    </w:p>
  </w:footnote>
  <w:footnote w:type="continuationSeparator" w:id="0">
    <w:p w14:paraId="6902F48C" w14:textId="77777777" w:rsidR="00EC5125" w:rsidRDefault="00EC512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4981"/>
      <w:gridCol w:w="4982"/>
    </w:tblGrid>
    <w:tr w:rsidR="00B60919" w14:paraId="2E56AEC7" w14:textId="77777777">
      <w:tc>
        <w:tcPr>
          <w:tcW w:w="2500" w:type="pct"/>
          <w:vAlign w:val="bottom"/>
        </w:tcPr>
        <w:p w14:paraId="781C5FBA" w14:textId="77777777" w:rsidR="00B60919" w:rsidRDefault="00B60919">
          <w:proofErr w:type="spellStart"/>
          <w:r>
            <w:t>Red</w:t>
          </w:r>
          <w:proofErr w:type="spellEnd"/>
          <w:r>
            <w:t xml:space="preserve"> Stag GmbH</w:t>
          </w:r>
        </w:p>
        <w:p w14:paraId="739158F4" w14:textId="77777777" w:rsidR="00B60919" w:rsidRDefault="00B60919">
          <w:r w:rsidRPr="0032095D">
            <w:t>ABC-Straße 44-45</w:t>
          </w:r>
          <w:r>
            <w:t>, 20354 Hamburg</w:t>
          </w:r>
        </w:p>
        <w:p w14:paraId="2A0E888B" w14:textId="77777777" w:rsidR="00B60919" w:rsidRDefault="00B60919" w:rsidP="0032095D">
          <w:pPr>
            <w:spacing w:after="0"/>
          </w:pPr>
          <w:r>
            <w:rPr>
              <w:rStyle w:val="Betont"/>
            </w:rPr>
            <w:t>Tel.</w:t>
          </w:r>
          <w:r>
            <w:t xml:space="preserve"> 040 1337  </w:t>
          </w:r>
          <w:r>
            <w:rPr>
              <w:rStyle w:val="Betont"/>
            </w:rPr>
            <w:t>Fax</w:t>
          </w:r>
          <w:r>
            <w:t xml:space="preserve"> 040 2 1337</w:t>
          </w:r>
        </w:p>
      </w:tc>
      <w:sdt>
        <w:sdtPr>
          <w:rPr>
            <w:noProof/>
          </w:rPr>
          <w:alias w:val="Auf Symbol klicken, um Bild zu ersetzen"/>
          <w:tag w:val="Auf Symbol klicken, um Bild zu ersetzen"/>
          <w:id w:val="-423115271"/>
          <w:picture/>
        </w:sdtPr>
        <w:sdtEndPr/>
        <w:sdtContent>
          <w:tc>
            <w:tcPr>
              <w:tcW w:w="2500" w:type="pct"/>
              <w:vAlign w:val="bottom"/>
            </w:tcPr>
            <w:p w14:paraId="0A9918BD" w14:textId="77777777" w:rsidR="00B60919" w:rsidRDefault="00B60919">
              <w:pPr>
                <w:pStyle w:val="Kopfzeile"/>
              </w:pPr>
              <w:r w:rsidRPr="0032095D">
                <w:rPr>
                  <w:noProof/>
                </w:rPr>
                <w:drawing>
                  <wp:inline distT="0" distB="0" distL="0" distR="0" wp14:anchorId="2AB927B4" wp14:editId="1C34FB76">
                    <wp:extent cx="682247" cy="685800"/>
                    <wp:effectExtent l="0" t="0" r="3810" b="0"/>
                    <wp:docPr id="1026" name="Picture 2" descr="http://www.porzellantreff.de/webimages/products/extralarge/998247-mYnw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porzellantreff.de/webimages/products/extralarge/998247-mYnwBm.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3231" t="12556" r="12049" b="12325"/>
                            <a:stretch/>
                          </pic:blipFill>
                          <pic:spPr bwMode="auto">
                            <a:xfrm>
                              <a:off x="0" y="0"/>
                              <a:ext cx="758009" cy="761956"/>
                            </a:xfrm>
                            <a:prstGeom prst="rect">
                              <a:avLst/>
                            </a:prstGeom>
                            <a:noFill/>
                            <a:ln>
                              <a:noFill/>
                            </a:ln>
                            <a:extLst>
                              <a:ext uri="{53640926-AAD7-44D8-BBD7-CCE9431645EC}">
                                <a14:shadowObscured xmlns:a14="http://schemas.microsoft.com/office/drawing/2010/main"/>
                              </a:ext>
                            </a:extLst>
                          </pic:spPr>
                        </pic:pic>
                      </a:graphicData>
                    </a:graphic>
                  </wp:inline>
                </w:drawing>
              </w:r>
            </w:p>
          </w:tc>
        </w:sdtContent>
      </w:sdt>
    </w:tr>
  </w:tbl>
  <w:p w14:paraId="4E7BD0E6" w14:textId="77777777" w:rsidR="00B60919" w:rsidRDefault="00B6091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D155C"/>
    <w:multiLevelType w:val="hybridMultilevel"/>
    <w:tmpl w:val="0BB09F2E"/>
    <w:lvl w:ilvl="0" w:tplc="0E0C4C22">
      <w:start w:val="15"/>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AB3"/>
    <w:rsid w:val="000251C7"/>
    <w:rsid w:val="000662A0"/>
    <w:rsid w:val="00090AC8"/>
    <w:rsid w:val="00141D3E"/>
    <w:rsid w:val="00154870"/>
    <w:rsid w:val="001A7172"/>
    <w:rsid w:val="00220112"/>
    <w:rsid w:val="00224C83"/>
    <w:rsid w:val="0032095D"/>
    <w:rsid w:val="00397B85"/>
    <w:rsid w:val="003A1F0E"/>
    <w:rsid w:val="003D6352"/>
    <w:rsid w:val="003F6643"/>
    <w:rsid w:val="0042540A"/>
    <w:rsid w:val="00441181"/>
    <w:rsid w:val="004A4723"/>
    <w:rsid w:val="00504952"/>
    <w:rsid w:val="005110CC"/>
    <w:rsid w:val="005535B4"/>
    <w:rsid w:val="005E3875"/>
    <w:rsid w:val="005E7B85"/>
    <w:rsid w:val="006150CF"/>
    <w:rsid w:val="00644720"/>
    <w:rsid w:val="00663713"/>
    <w:rsid w:val="006B69EB"/>
    <w:rsid w:val="00750357"/>
    <w:rsid w:val="00766064"/>
    <w:rsid w:val="0078522E"/>
    <w:rsid w:val="00795AB3"/>
    <w:rsid w:val="007A07D2"/>
    <w:rsid w:val="007D75E2"/>
    <w:rsid w:val="00835EF9"/>
    <w:rsid w:val="008371A4"/>
    <w:rsid w:val="0089798A"/>
    <w:rsid w:val="008A11FE"/>
    <w:rsid w:val="009D75D1"/>
    <w:rsid w:val="00A23BFB"/>
    <w:rsid w:val="00A26B78"/>
    <w:rsid w:val="00A506EA"/>
    <w:rsid w:val="00A50EC2"/>
    <w:rsid w:val="00A85430"/>
    <w:rsid w:val="00A95346"/>
    <w:rsid w:val="00AB4CCF"/>
    <w:rsid w:val="00B370A7"/>
    <w:rsid w:val="00B435AB"/>
    <w:rsid w:val="00B5487C"/>
    <w:rsid w:val="00B60919"/>
    <w:rsid w:val="00B66FA2"/>
    <w:rsid w:val="00B77A14"/>
    <w:rsid w:val="00B81F53"/>
    <w:rsid w:val="00BB3E57"/>
    <w:rsid w:val="00BC2986"/>
    <w:rsid w:val="00BD165F"/>
    <w:rsid w:val="00BD3A02"/>
    <w:rsid w:val="00BF45EE"/>
    <w:rsid w:val="00C12301"/>
    <w:rsid w:val="00C64F16"/>
    <w:rsid w:val="00C95408"/>
    <w:rsid w:val="00CB2354"/>
    <w:rsid w:val="00D458B1"/>
    <w:rsid w:val="00D86877"/>
    <w:rsid w:val="00DB03B0"/>
    <w:rsid w:val="00DB33B9"/>
    <w:rsid w:val="00DC20B6"/>
    <w:rsid w:val="00DF07CD"/>
    <w:rsid w:val="00E46DCD"/>
    <w:rsid w:val="00EB294D"/>
    <w:rsid w:val="00EC5125"/>
    <w:rsid w:val="00F275EF"/>
    <w:rsid w:val="00F36373"/>
    <w:rsid w:val="00F47F89"/>
    <w:rsid w:val="00F5295A"/>
    <w:rsid w:val="00F54A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9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de-DE" w:eastAsia="de-DE" w:bidi="ar-SA"/>
      </w:rPr>
    </w:rPrDefault>
    <w:pPrDefault>
      <w:pPr>
        <w:spacing w:before="4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HTML Address"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kern w:val="20"/>
    </w:rPr>
  </w:style>
  <w:style w:type="paragraph" w:styleId="berschrift1">
    <w:name w:val="heading 1"/>
    <w:basedOn w:val="Standard"/>
    <w:next w:val="Standard"/>
    <w:link w:val="berschrift1Zchn"/>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jc w:val="right"/>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FuzeileZchn">
    <w:name w:val="Fußzeile Zchn"/>
    <w:basedOn w:val="Absatz-Standardschriftart"/>
    <w:link w:val="Fuzeile"/>
    <w:uiPriority w:val="99"/>
    <w:rPr>
      <w:kern w:val="20"/>
    </w:rPr>
  </w:style>
  <w:style w:type="paragraph" w:styleId="KeinLeerraum">
    <w:name w:val="No Spacing"/>
    <w:link w:val="KeinLeerraumZchn"/>
    <w:uiPriority w:val="1"/>
    <w:qFormat/>
    <w:pPr>
      <w:spacing w:before="0" w:after="0"/>
    </w:pPr>
  </w:style>
  <w:style w:type="character" w:customStyle="1" w:styleId="Betont">
    <w:name w:val="Betont"/>
    <w:basedOn w:val="Absatz-Standardschriftart"/>
    <w:uiPriority w:val="1"/>
    <w:unhideWhenUsed/>
    <w:qFormat/>
    <w:rPr>
      <w:b/>
      <w:bCs/>
    </w:rPr>
  </w:style>
  <w:style w:type="character" w:customStyle="1" w:styleId="KeinLeerraumZchn">
    <w:name w:val="Kein Leerraum Zchn"/>
    <w:basedOn w:val="Absatz-Standardschriftart"/>
    <w:link w:val="KeinLeerraum"/>
    <w:uiPriority w:val="1"/>
  </w:style>
  <w:style w:type="table" w:styleId="Tabellenraster">
    <w:name w:val="Table Grid"/>
    <w:basedOn w:val="NormaleTabelle"/>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7E97AD" w:themeColor="accent1"/>
      <w:kern w:val="28"/>
      <w:sz w:val="48"/>
      <w:szCs w:val="48"/>
    </w:rPr>
  </w:style>
  <w:style w:type="character" w:styleId="Platzhaltertext">
    <w:name w:val="Placeholder Text"/>
    <w:basedOn w:val="Absatz-Standardschriftart"/>
    <w:uiPriority w:val="99"/>
    <w:semiHidden/>
    <w:rPr>
      <w:color w:val="808080"/>
    </w:rPr>
  </w:style>
  <w:style w:type="paragraph" w:styleId="Gruformel">
    <w:name w:val="Closing"/>
    <w:basedOn w:val="Standard"/>
    <w:link w:val="GruformelZchn"/>
    <w:uiPriority w:val="99"/>
    <w:unhideWhenUsed/>
    <w:pPr>
      <w:spacing w:before="600" w:after="80"/>
    </w:pPr>
  </w:style>
  <w:style w:type="character" w:customStyle="1" w:styleId="GruformelZchn">
    <w:name w:val="Grußformel Zchn"/>
    <w:basedOn w:val="Absatz-Standardschriftart"/>
    <w:link w:val="Gruformel"/>
    <w:uiPriority w:val="99"/>
    <w:rPr>
      <w:kern w:val="20"/>
    </w:rPr>
  </w:style>
  <w:style w:type="table" w:customStyle="1" w:styleId="StatusberichtTabelle">
    <w:name w:val="Statusbericht Tabelle"/>
    <w:basedOn w:val="NormaleTabelle"/>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Listenabsatz">
    <w:name w:val="List Paragraph"/>
    <w:basedOn w:val="Standard"/>
    <w:uiPriority w:val="34"/>
    <w:qFormat/>
    <w:rsid w:val="00795AB3"/>
    <w:pPr>
      <w:ind w:left="720"/>
      <w:contextualSpacing/>
    </w:pPr>
  </w:style>
  <w:style w:type="paragraph" w:styleId="Sprechblasentext">
    <w:name w:val="Balloon Text"/>
    <w:basedOn w:val="Standard"/>
    <w:link w:val="SprechblasentextZchn"/>
    <w:uiPriority w:val="99"/>
    <w:semiHidden/>
    <w:unhideWhenUsed/>
    <w:rsid w:val="00504952"/>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4952"/>
    <w:rPr>
      <w:rFonts w:ascii="Tahoma" w:hAnsi="Tahoma" w:cs="Tahoma"/>
      <w:kern w:val="2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de-DE" w:eastAsia="de-DE" w:bidi="ar-SA"/>
      </w:rPr>
    </w:rPrDefault>
    <w:pPrDefault>
      <w:pPr>
        <w:spacing w:before="4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HTML Address"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kern w:val="20"/>
    </w:rPr>
  </w:style>
  <w:style w:type="paragraph" w:styleId="berschrift1">
    <w:name w:val="heading 1"/>
    <w:basedOn w:val="Standard"/>
    <w:next w:val="Standard"/>
    <w:link w:val="berschrift1Zchn"/>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jc w:val="right"/>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FuzeileZchn">
    <w:name w:val="Fußzeile Zchn"/>
    <w:basedOn w:val="Absatz-Standardschriftart"/>
    <w:link w:val="Fuzeile"/>
    <w:uiPriority w:val="99"/>
    <w:rPr>
      <w:kern w:val="20"/>
    </w:rPr>
  </w:style>
  <w:style w:type="paragraph" w:styleId="KeinLeerraum">
    <w:name w:val="No Spacing"/>
    <w:link w:val="KeinLeerraumZchn"/>
    <w:uiPriority w:val="1"/>
    <w:qFormat/>
    <w:pPr>
      <w:spacing w:before="0" w:after="0"/>
    </w:pPr>
  </w:style>
  <w:style w:type="character" w:customStyle="1" w:styleId="Betont">
    <w:name w:val="Betont"/>
    <w:basedOn w:val="Absatz-Standardschriftart"/>
    <w:uiPriority w:val="1"/>
    <w:unhideWhenUsed/>
    <w:qFormat/>
    <w:rPr>
      <w:b/>
      <w:bCs/>
    </w:rPr>
  </w:style>
  <w:style w:type="character" w:customStyle="1" w:styleId="KeinLeerraumZchn">
    <w:name w:val="Kein Leerraum Zchn"/>
    <w:basedOn w:val="Absatz-Standardschriftart"/>
    <w:link w:val="KeinLeerraum"/>
    <w:uiPriority w:val="1"/>
  </w:style>
  <w:style w:type="table" w:styleId="Tabellenraster">
    <w:name w:val="Table Grid"/>
    <w:basedOn w:val="NormaleTabelle"/>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7E97AD" w:themeColor="accent1"/>
      <w:kern w:val="28"/>
      <w:sz w:val="48"/>
      <w:szCs w:val="48"/>
    </w:rPr>
  </w:style>
  <w:style w:type="character" w:styleId="Platzhaltertext">
    <w:name w:val="Placeholder Text"/>
    <w:basedOn w:val="Absatz-Standardschriftart"/>
    <w:uiPriority w:val="99"/>
    <w:semiHidden/>
    <w:rPr>
      <w:color w:val="808080"/>
    </w:rPr>
  </w:style>
  <w:style w:type="paragraph" w:styleId="Gruformel">
    <w:name w:val="Closing"/>
    <w:basedOn w:val="Standard"/>
    <w:link w:val="GruformelZchn"/>
    <w:uiPriority w:val="99"/>
    <w:unhideWhenUsed/>
    <w:pPr>
      <w:spacing w:before="600" w:after="80"/>
    </w:pPr>
  </w:style>
  <w:style w:type="character" w:customStyle="1" w:styleId="GruformelZchn">
    <w:name w:val="Grußformel Zchn"/>
    <w:basedOn w:val="Absatz-Standardschriftart"/>
    <w:link w:val="Gruformel"/>
    <w:uiPriority w:val="99"/>
    <w:rPr>
      <w:kern w:val="20"/>
    </w:rPr>
  </w:style>
  <w:style w:type="table" w:customStyle="1" w:styleId="StatusberichtTabelle">
    <w:name w:val="Statusbericht Tabelle"/>
    <w:basedOn w:val="NormaleTabelle"/>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Listenabsatz">
    <w:name w:val="List Paragraph"/>
    <w:basedOn w:val="Standard"/>
    <w:uiPriority w:val="34"/>
    <w:qFormat/>
    <w:rsid w:val="00795AB3"/>
    <w:pPr>
      <w:ind w:left="720"/>
      <w:contextualSpacing/>
    </w:pPr>
  </w:style>
  <w:style w:type="paragraph" w:styleId="Sprechblasentext">
    <w:name w:val="Balloon Text"/>
    <w:basedOn w:val="Standard"/>
    <w:link w:val="SprechblasentextZchn"/>
    <w:uiPriority w:val="99"/>
    <w:semiHidden/>
    <w:unhideWhenUsed/>
    <w:rsid w:val="00504952"/>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4952"/>
    <w:rPr>
      <w:rFonts w:ascii="Tahoma" w:hAnsi="Tahoma" w:cs="Tahoma"/>
      <w:kern w:val="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768202">
      <w:bodyDiv w:val="1"/>
      <w:marLeft w:val="0"/>
      <w:marRight w:val="0"/>
      <w:marTop w:val="0"/>
      <w:marBottom w:val="0"/>
      <w:divBdr>
        <w:top w:val="none" w:sz="0" w:space="0" w:color="auto"/>
        <w:left w:val="none" w:sz="0" w:space="0" w:color="auto"/>
        <w:bottom w:val="none" w:sz="0" w:space="0" w:color="auto"/>
        <w:right w:val="none" w:sz="0" w:space="0" w:color="auto"/>
      </w:divBdr>
    </w:div>
    <w:div w:id="195887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AppData\Roaming\Microsoft\Templates\Projektstatus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Kennzahlenübersicht</a:t>
            </a:r>
          </a:p>
        </c:rich>
      </c:tx>
      <c:overlay val="0"/>
      <c:spPr>
        <a:noFill/>
        <a:ln>
          <a:noFill/>
        </a:ln>
        <a:effectLst/>
      </c:spPr>
    </c:title>
    <c:autoTitleDeleted val="0"/>
    <c:plotArea>
      <c:layout/>
      <c:barChart>
        <c:barDir val="col"/>
        <c:grouping val="percentStacked"/>
        <c:varyColors val="0"/>
        <c:ser>
          <c:idx val="0"/>
          <c:order val="0"/>
          <c:tx>
            <c:strRef>
              <c:f>Tabelle1!$B$1</c:f>
              <c:strCache>
                <c:ptCount val="1"/>
                <c:pt idx="0">
                  <c:v>Aufgebracht</c:v>
                </c:pt>
              </c:strCache>
            </c:strRef>
          </c:tx>
          <c:spPr>
            <a:solidFill>
              <a:schemeClr val="bg1">
                <a:lumMod val="8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Budget IST (12.08.)</c:v>
                </c:pt>
                <c:pt idx="1">
                  <c:v>Budget SOLL (12.08.)</c:v>
                </c:pt>
                <c:pt idx="2">
                  <c:v>Budget IST (05.08.)</c:v>
                </c:pt>
                <c:pt idx="3">
                  <c:v>Budget SOLL (05.08.)</c:v>
                </c:pt>
                <c:pt idx="4">
                  <c:v>Zeit IST</c:v>
                </c:pt>
                <c:pt idx="5">
                  <c:v>Zeit Soll</c:v>
                </c:pt>
              </c:strCache>
            </c:strRef>
          </c:cat>
          <c:val>
            <c:numRef>
              <c:f>Tabelle1!$B$2:$B$7</c:f>
              <c:numCache>
                <c:formatCode>General</c:formatCode>
                <c:ptCount val="6"/>
                <c:pt idx="0">
                  <c:v>12383.4</c:v>
                </c:pt>
                <c:pt idx="1">
                  <c:v>11782.84</c:v>
                </c:pt>
                <c:pt idx="2">
                  <c:v>10023.36</c:v>
                </c:pt>
                <c:pt idx="3">
                  <c:v>8848.52</c:v>
                </c:pt>
                <c:pt idx="4">
                  <c:v>52.5</c:v>
                </c:pt>
                <c:pt idx="5">
                  <c:v>50</c:v>
                </c:pt>
              </c:numCache>
            </c:numRef>
          </c:val>
        </c:ser>
        <c:ser>
          <c:idx val="1"/>
          <c:order val="1"/>
          <c:tx>
            <c:strRef>
              <c:f>Tabelle1!$C$1</c:f>
              <c:strCache>
                <c:ptCount val="1"/>
                <c:pt idx="0">
                  <c:v>Verbleibend</c:v>
                </c:pt>
              </c:strCache>
            </c:strRef>
          </c:tx>
          <c:spPr>
            <a:solidFill>
              <a:srgbClr val="00B050"/>
            </a:solidFill>
            <a:ln>
              <a:solidFill>
                <a:schemeClr val="bg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Budget IST (12.08.)</c:v>
                </c:pt>
                <c:pt idx="1">
                  <c:v>Budget SOLL (12.08.)</c:v>
                </c:pt>
                <c:pt idx="2">
                  <c:v>Budget IST (05.08.)</c:v>
                </c:pt>
                <c:pt idx="3">
                  <c:v>Budget SOLL (05.08.)</c:v>
                </c:pt>
                <c:pt idx="4">
                  <c:v>Zeit IST</c:v>
                </c:pt>
                <c:pt idx="5">
                  <c:v>Zeit Soll</c:v>
                </c:pt>
              </c:strCache>
            </c:strRef>
          </c:cat>
          <c:val>
            <c:numRef>
              <c:f>Tabelle1!$C$2:$C$7</c:f>
              <c:numCache>
                <c:formatCode>General</c:formatCode>
                <c:ptCount val="6"/>
                <c:pt idx="0">
                  <c:v>15993.21</c:v>
                </c:pt>
                <c:pt idx="1">
                  <c:v>16593.77</c:v>
                </c:pt>
                <c:pt idx="2">
                  <c:v>15773.56</c:v>
                </c:pt>
                <c:pt idx="3">
                  <c:v>16948.400000000001</c:v>
                </c:pt>
                <c:pt idx="4">
                  <c:v>47.5</c:v>
                </c:pt>
                <c:pt idx="5">
                  <c:v>50</c:v>
                </c:pt>
              </c:numCache>
            </c:numRef>
          </c:val>
        </c:ser>
        <c:ser>
          <c:idx val="2"/>
          <c:order val="2"/>
          <c:tx>
            <c:strRef>
              <c:f>Tabelle1!$D$1</c:f>
              <c:strCache>
                <c:ptCount val="1"/>
                <c:pt idx="0">
                  <c:v>Spalte1</c:v>
                </c:pt>
              </c:strCache>
            </c:strRef>
          </c:tx>
          <c:spPr>
            <a:solidFill>
              <a:schemeClr val="accent3"/>
            </a:solidFill>
            <a:ln>
              <a:noFill/>
            </a:ln>
            <a:effectLst/>
          </c:spPr>
          <c:invertIfNegative val="0"/>
          <c:cat>
            <c:strRef>
              <c:f>Tabelle1!$A$2:$A$7</c:f>
              <c:strCache>
                <c:ptCount val="6"/>
                <c:pt idx="0">
                  <c:v>Budget IST (12.08.)</c:v>
                </c:pt>
                <c:pt idx="1">
                  <c:v>Budget SOLL (12.08.)</c:v>
                </c:pt>
                <c:pt idx="2">
                  <c:v>Budget IST (05.08.)</c:v>
                </c:pt>
                <c:pt idx="3">
                  <c:v>Budget SOLL (05.08.)</c:v>
                </c:pt>
                <c:pt idx="4">
                  <c:v>Zeit IST</c:v>
                </c:pt>
                <c:pt idx="5">
                  <c:v>Zeit Soll</c:v>
                </c:pt>
              </c:strCache>
            </c:strRef>
          </c:cat>
          <c:val>
            <c:numRef>
              <c:f>Tabelle1!$D$2:$D$7</c:f>
              <c:numCache>
                <c:formatCode>General</c:formatCode>
                <c:ptCount val="6"/>
              </c:numCache>
            </c:numRef>
          </c:val>
        </c:ser>
        <c:dLbls>
          <c:showLegendKey val="0"/>
          <c:showVal val="0"/>
          <c:showCatName val="0"/>
          <c:showSerName val="0"/>
          <c:showPercent val="0"/>
          <c:showBubbleSize val="0"/>
        </c:dLbls>
        <c:gapWidth val="80"/>
        <c:overlap val="100"/>
        <c:axId val="145965824"/>
        <c:axId val="145967360"/>
      </c:barChart>
      <c:catAx>
        <c:axId val="14596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5967360"/>
        <c:crosses val="autoZero"/>
        <c:auto val="1"/>
        <c:lblAlgn val="ctr"/>
        <c:lblOffset val="100"/>
        <c:noMultiLvlLbl val="0"/>
      </c:catAx>
      <c:valAx>
        <c:axId val="145967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5965824"/>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FF281AC9E3454BBE6C75DA8A0EAF5D"/>
        <w:category>
          <w:name w:val="Allgemein"/>
          <w:gallery w:val="placeholder"/>
        </w:category>
        <w:types>
          <w:type w:val="bbPlcHdr"/>
        </w:types>
        <w:behaviors>
          <w:behavior w:val="content"/>
        </w:behaviors>
        <w:guid w:val="{F33E7F5E-A17C-4BB1-A984-2C0B1726F7F0}"/>
      </w:docPartPr>
      <w:docPartBody>
        <w:p w:rsidR="00AF7C77" w:rsidRDefault="00B87E0F">
          <w:pPr>
            <w:pStyle w:val="B9FF281AC9E3454BBE6C75DA8A0EAF5D"/>
          </w:pPr>
          <w: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E0F"/>
    <w:rsid w:val="00127C7A"/>
    <w:rsid w:val="003E11B7"/>
    <w:rsid w:val="00706F2D"/>
    <w:rsid w:val="0089379F"/>
    <w:rsid w:val="009F237B"/>
    <w:rsid w:val="00A52B3F"/>
    <w:rsid w:val="00AF7C77"/>
    <w:rsid w:val="00B45085"/>
    <w:rsid w:val="00B87E0F"/>
    <w:rsid w:val="00BC61C5"/>
    <w:rsid w:val="00D35FD9"/>
    <w:rsid w:val="00E6040B"/>
    <w:rsid w:val="00F717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D50EAC6F8814B58B4B4498B76184812">
    <w:name w:val="DD50EAC6F8814B58B4B4498B76184812"/>
  </w:style>
  <w:style w:type="paragraph" w:customStyle="1" w:styleId="0104822A1E944F48AED41BC514C76756">
    <w:name w:val="0104822A1E944F48AED41BC514C76756"/>
  </w:style>
  <w:style w:type="paragraph" w:customStyle="1" w:styleId="B9FF281AC9E3454BBE6C75DA8A0EAF5D">
    <w:name w:val="B9FF281AC9E3454BBE6C75DA8A0EAF5D"/>
  </w:style>
  <w:style w:type="paragraph" w:customStyle="1" w:styleId="68F73777D70C45339A3BE09A76F64B48">
    <w:name w:val="68F73777D70C45339A3BE09A76F64B48"/>
  </w:style>
  <w:style w:type="paragraph" w:customStyle="1" w:styleId="015EF01433A84216B4A63C05B69AE0A0">
    <w:name w:val="015EF01433A84216B4A63C05B69AE0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D50EAC6F8814B58B4B4498B76184812">
    <w:name w:val="DD50EAC6F8814B58B4B4498B76184812"/>
  </w:style>
  <w:style w:type="paragraph" w:customStyle="1" w:styleId="0104822A1E944F48AED41BC514C76756">
    <w:name w:val="0104822A1E944F48AED41BC514C76756"/>
  </w:style>
  <w:style w:type="paragraph" w:customStyle="1" w:styleId="B9FF281AC9E3454BBE6C75DA8A0EAF5D">
    <w:name w:val="B9FF281AC9E3454BBE6C75DA8A0EAF5D"/>
  </w:style>
  <w:style w:type="paragraph" w:customStyle="1" w:styleId="68F73777D70C45339A3BE09A76F64B48">
    <w:name w:val="68F73777D70C45339A3BE09A76F64B48"/>
  </w:style>
  <w:style w:type="paragraph" w:customStyle="1" w:styleId="015EF01433A84216B4A63C05B69AE0A0">
    <w:name w:val="015EF01433A84216B4A63C05B69AE0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46264BD0-B721-40F8-9968-9EAAC746E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Projektstatusbericht.dotx</Template>
  <TotalTime>0</TotalTime>
  <Pages>3</Pages>
  <Words>371</Words>
  <Characters>2341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 Schmidt</dc:creator>
  <cp:keywords/>
  <cp:lastModifiedBy>Timo Schmidt</cp:lastModifiedBy>
  <cp:revision>5</cp:revision>
  <dcterms:created xsi:type="dcterms:W3CDTF">2016-08-15T10:44:00Z</dcterms:created>
  <dcterms:modified xsi:type="dcterms:W3CDTF">2016-08-18T10:32:00Z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