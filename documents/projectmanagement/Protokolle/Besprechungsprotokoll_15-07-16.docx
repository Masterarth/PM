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9508E0" w:rsidRDefault="003C4608">
            <w:pPr>
              <w:pStyle w:val="berschrift1"/>
            </w:pPr>
            <w:r>
              <w:t>Besprechungsprotokoll</w:t>
            </w:r>
          </w:p>
        </w:tc>
      </w:tr>
      <w:tr w:rsidR="00313D5C" w:rsidRPr="009508E0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13D5C" w:rsidRPr="009508E0" w:rsidRDefault="003C4608" w:rsidP="003C4608">
            <w:pPr>
              <w:pStyle w:val="berschrift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Lörrach, 15.07.2016 13:00 Uhr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proofErr w:type="spellStart"/>
            <w:r>
              <w:t>Red</w:t>
            </w:r>
            <w:proofErr w:type="spellEnd"/>
            <w:r>
              <w:t xml:space="preserve"> Stag GmbH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Projektbesprechung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Lukas Adler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Nico Wickersheim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Nico Wickersheim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Lukas Adler, Karsten Amrein, Timo Schmidt, Artur Stalbaum, Nico Wickersheim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9508E0" w:rsidRDefault="003D7B9A">
            <w:pPr>
              <w:pStyle w:val="berschrift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13D5C">
            <w:pPr>
              <w:pStyle w:val="berschriftinGrobuchstaben"/>
            </w:pPr>
            <w:bookmarkStart w:id="1" w:name="MinuteTopicSection"/>
            <w:bookmarkStart w:id="2" w:name="MinuteItems"/>
            <w:bookmarkEnd w:id="2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Erstellung des Projektantrags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Um mit den Arbeiten an der Applikation beginnen zu können, muss ein Projektantrag ausgearbeitet und vom Auftraggeber abgesegnet werden.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D7B9A"/>
        </w:tc>
      </w:tr>
      <w:tr w:rsidR="003D7B9A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Gliederung des Projektantrags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 xml:space="preserve">Die Besprechung ergab eine Auswahl an </w:t>
            </w:r>
            <w:r w:rsidR="001C0C3E">
              <w:t>Punkten, die in den Projektantrag mit aufgenommen und genauer beschrieben werden.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D7B9A"/>
        </w:tc>
      </w:tr>
      <w:tr w:rsidR="00313D5C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F476B1" w:rsidP="009508E0">
            <w:r>
              <w:t>Verteilung der Aufgaben</w:t>
            </w:r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F476B1" w:rsidP="009508E0">
            <w:r>
              <w:t>Bisher wurde nicht definiert, welche Bereiche von welchem Mitarbeiter gepflegt werden.</w:t>
            </w:r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F476B1" w:rsidP="009508E0">
            <w:r>
              <w:t>Vergabe der Arbeitsbereiche</w:t>
            </w:r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F476B1" w:rsidP="009508E0">
            <w:r>
              <w:t>Jeder Mitarbeiter hat einen definierten Bereich, um dessen Korrektheit und Vollständigkeit er sich zu kümmern hat.</w:t>
            </w:r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</w:tbl>
    <w:p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>
            <w:r w:rsidRPr="009508E0">
              <w:t>[THEMA]</w:t>
            </w:r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</w:tbl>
    <w:p w:rsidR="003D7B9A" w:rsidRDefault="003D7B9A" w:rsidP="00313D5C">
      <w:bookmarkStart w:id="3" w:name="MinuteAdditional"/>
      <w:bookmarkEnd w:id="1"/>
      <w:bookmarkEnd w:id="3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13D5C" w:rsidRPr="009508E0" w:rsidRDefault="00313D5C" w:rsidP="0020241A">
            <w:pPr>
              <w:pStyle w:val="berschrift1"/>
            </w:pPr>
          </w:p>
        </w:tc>
      </w:tr>
    </w:tbl>
    <w:p w:rsidR="00313D5C" w:rsidRPr="00B04612" w:rsidRDefault="00313D5C" w:rsidP="00313D5C">
      <w:bookmarkStart w:id="4" w:name="_GoBack"/>
      <w:bookmarkEnd w:id="4"/>
    </w:p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08"/>
    <w:rsid w:val="001C0C3E"/>
    <w:rsid w:val="0020241A"/>
    <w:rsid w:val="002A2BB1"/>
    <w:rsid w:val="00313D5C"/>
    <w:rsid w:val="003C4608"/>
    <w:rsid w:val="003D7B9A"/>
    <w:rsid w:val="009508E0"/>
    <w:rsid w:val="00B04612"/>
    <w:rsid w:val="00F4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097A6-9150-4632-996D-BDBA12B8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3D5C"/>
    <w:pPr>
      <w:spacing w:before="100"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link w:val="berschrift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berschrift2Zchn">
    <w:name w:val="Überschrift 2 Zchn"/>
    <w:link w:val="berschrift2"/>
    <w:uiPriority w:val="9"/>
    <w:rsid w:val="00313D5C"/>
    <w:rPr>
      <w:caps/>
      <w:spacing w:val="15"/>
      <w:shd w:val="clear" w:color="auto" w:fill="DEEAF6"/>
    </w:rPr>
  </w:style>
  <w:style w:type="character" w:customStyle="1" w:styleId="berschrift3Zchn">
    <w:name w:val="Überschrift 3 Zchn"/>
    <w:link w:val="berschrift3"/>
    <w:uiPriority w:val="9"/>
    <w:rsid w:val="00313D5C"/>
    <w:rPr>
      <w:caps/>
      <w:color w:val="1F4D78"/>
      <w:spacing w:val="15"/>
    </w:rPr>
  </w:style>
  <w:style w:type="character" w:customStyle="1" w:styleId="berschrift4Zchn">
    <w:name w:val="Überschrift 4 Zchn"/>
    <w:link w:val="berschrift4"/>
    <w:uiPriority w:val="9"/>
    <w:rsid w:val="00313D5C"/>
    <w:rPr>
      <w:caps/>
      <w:color w:val="2E74B5"/>
      <w:spacing w:val="10"/>
    </w:rPr>
  </w:style>
  <w:style w:type="character" w:customStyle="1" w:styleId="berschrift5Zchn">
    <w:name w:val="Überschrift 5 Zchn"/>
    <w:link w:val="berschrift5"/>
    <w:uiPriority w:val="9"/>
    <w:rsid w:val="00313D5C"/>
    <w:rPr>
      <w:caps/>
      <w:color w:val="2E74B5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313D5C"/>
    <w:rPr>
      <w:caps/>
      <w:color w:val="2E74B5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313D5C"/>
    <w:rPr>
      <w:caps/>
      <w:color w:val="2E74B5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elZchn">
    <w:name w:val="Titel Zchn"/>
    <w:link w:val="Titel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UntertitelZchn">
    <w:name w:val="Untertitel Zchn"/>
    <w:link w:val="Untertitel"/>
    <w:uiPriority w:val="11"/>
    <w:rsid w:val="00313D5C"/>
    <w:rPr>
      <w:caps/>
      <w:color w:val="595959"/>
      <w:spacing w:val="10"/>
      <w:sz w:val="21"/>
      <w:szCs w:val="21"/>
    </w:rPr>
  </w:style>
  <w:style w:type="character" w:styleId="Fett">
    <w:name w:val="Strong"/>
    <w:uiPriority w:val="22"/>
    <w:qFormat/>
    <w:rsid w:val="00313D5C"/>
    <w:rPr>
      <w:b/>
      <w:bCs/>
    </w:rPr>
  </w:style>
  <w:style w:type="character" w:styleId="Hervorhebung">
    <w:name w:val="Emphasis"/>
    <w:uiPriority w:val="20"/>
    <w:qFormat/>
    <w:rsid w:val="00313D5C"/>
    <w:rPr>
      <w:caps/>
      <w:color w:val="1F4D78"/>
      <w:spacing w:val="5"/>
    </w:rPr>
  </w:style>
  <w:style w:type="paragraph" w:styleId="KeinLeerraum">
    <w:name w:val="No Spacing"/>
    <w:uiPriority w:val="1"/>
    <w:qFormat/>
    <w:rsid w:val="00313D5C"/>
    <w:pPr>
      <w:spacing w:before="100"/>
    </w:pPr>
  </w:style>
  <w:style w:type="paragraph" w:styleId="Zitat">
    <w:name w:val="Quote"/>
    <w:basedOn w:val="Standard"/>
    <w:next w:val="Standard"/>
    <w:link w:val="ZitatZchn"/>
    <w:uiPriority w:val="29"/>
    <w:qFormat/>
    <w:rsid w:val="00313D5C"/>
    <w:rPr>
      <w:i/>
      <w:iCs/>
      <w:sz w:val="24"/>
      <w:szCs w:val="24"/>
    </w:rPr>
  </w:style>
  <w:style w:type="character" w:customStyle="1" w:styleId="ZitatZchn">
    <w:name w:val="Zitat Zchn"/>
    <w:link w:val="Zitat"/>
    <w:uiPriority w:val="29"/>
    <w:rsid w:val="00313D5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ivesZitatZchn">
    <w:name w:val="Intensives Zitat Zchn"/>
    <w:link w:val="IntensivesZitat"/>
    <w:uiPriority w:val="30"/>
    <w:rsid w:val="00313D5C"/>
    <w:rPr>
      <w:color w:val="5B9BD5"/>
      <w:sz w:val="24"/>
      <w:szCs w:val="24"/>
    </w:rPr>
  </w:style>
  <w:style w:type="character" w:styleId="SchwacheHervorhebung">
    <w:name w:val="Subtle Emphasis"/>
    <w:uiPriority w:val="19"/>
    <w:qFormat/>
    <w:rsid w:val="00313D5C"/>
    <w:rPr>
      <w:i/>
      <w:iCs/>
      <w:color w:val="1F4D78"/>
    </w:rPr>
  </w:style>
  <w:style w:type="character" w:styleId="IntensiveHervorhebung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chwacherVerweis">
    <w:name w:val="Subtle Reference"/>
    <w:uiPriority w:val="31"/>
    <w:qFormat/>
    <w:rsid w:val="00313D5C"/>
    <w:rPr>
      <w:b/>
      <w:bCs/>
      <w:color w:val="5B9BD5"/>
    </w:rPr>
  </w:style>
  <w:style w:type="character" w:styleId="IntensiverVerweis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uchtitel">
    <w:name w:val="Book Title"/>
    <w:uiPriority w:val="33"/>
    <w:qFormat/>
    <w:rsid w:val="00313D5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ckersheim\AppData\Local\Temp\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0</TotalTime>
  <Pages>2</Pages>
  <Words>137</Words>
  <Characters>864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Besprechungsprotokoll</vt:lpstr>
      <vt:lpstr>Name der Besprechung</vt:lpstr>
    </vt:vector>
  </TitlesOfParts>
  <Company>Microsoft Corporation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Nico Wickersheim</dc:creator>
  <cp:keywords/>
  <dc:description/>
  <cp:lastModifiedBy>Nico Wickersheim</cp:lastModifiedBy>
  <cp:revision>3</cp:revision>
  <cp:lastPrinted>2004-01-21T11:22:00Z</cp:lastPrinted>
  <dcterms:created xsi:type="dcterms:W3CDTF">2016-08-01T17:52:00Z</dcterms:created>
  <dcterms:modified xsi:type="dcterms:W3CDTF">2016-08-01T18:07:00Z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