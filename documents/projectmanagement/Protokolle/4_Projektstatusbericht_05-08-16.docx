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77777777" w:rsidR="003D6352" w:rsidRDefault="000251C7">
            <w:r>
              <w:t>Berichtsdatum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sdt>
          <w:sdtPr>
            <w:id w:val="1279524753"/>
            <w:placeholder>
              <w:docPart w:val="DD50EAC6F8814B58B4B4498B76184812"/>
            </w:placeholder>
            <w:date w:fullDate="2016-08-05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5BCB69BD" w14:textId="77777777" w:rsidR="003D6352" w:rsidRDefault="00644720">
                <w:r>
                  <w:t>5 August 2016</w:t>
                </w:r>
              </w:p>
            </w:tc>
          </w:sdtContent>
        </w:sdt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237C1F1E" w14:textId="77777777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6BC29A3D" w14:textId="77777777" w:rsidR="005E3875" w:rsidRDefault="005E3875" w:rsidP="005E3875">
      <w:pPr>
        <w:pStyle w:val="Listenabsatz"/>
        <w:numPr>
          <w:ilvl w:val="0"/>
          <w:numId w:val="1"/>
        </w:numPr>
      </w:pPr>
      <w:r>
        <w:t>Konzeption</w:t>
      </w:r>
    </w:p>
    <w:p w14:paraId="23A3F5EC" w14:textId="77777777" w:rsidR="005E3875" w:rsidRDefault="00644720" w:rsidP="005E3875">
      <w:pPr>
        <w:pStyle w:val="Listenabsatz"/>
        <w:numPr>
          <w:ilvl w:val="1"/>
          <w:numId w:val="1"/>
        </w:numPr>
      </w:pPr>
      <w:r>
        <w:t>Ausgabe, Eingabe, Datenbankzugriff</w:t>
      </w:r>
    </w:p>
    <w:p w14:paraId="641E179A" w14:textId="77777777" w:rsidR="00F36373" w:rsidRDefault="00644720" w:rsidP="00F36373">
      <w:pPr>
        <w:pStyle w:val="Listenabsatz"/>
        <w:numPr>
          <w:ilvl w:val="1"/>
          <w:numId w:val="1"/>
        </w:numPr>
      </w:pPr>
      <w:r>
        <w:t>Datenbank anpassen</w:t>
      </w:r>
    </w:p>
    <w:p w14:paraId="221C303B" w14:textId="7B3BBC66" w:rsidR="004A4723" w:rsidRDefault="004A4723" w:rsidP="00F36373">
      <w:pPr>
        <w:pStyle w:val="Listenabsatz"/>
        <w:numPr>
          <w:ilvl w:val="1"/>
          <w:numId w:val="1"/>
        </w:numPr>
      </w:pPr>
      <w:r>
        <w:t>Mockup entwerfen</w:t>
      </w:r>
    </w:p>
    <w:p w14:paraId="5CCE8E73" w14:textId="2C4A8F90" w:rsidR="00B66FA2" w:rsidRDefault="00B66FA2" w:rsidP="00B66FA2">
      <w:pPr>
        <w:pStyle w:val="Listenabsatz"/>
        <w:numPr>
          <w:ilvl w:val="0"/>
          <w:numId w:val="1"/>
        </w:numPr>
      </w:pPr>
      <w:r>
        <w:t>Implementierung</w:t>
      </w:r>
    </w:p>
    <w:p w14:paraId="64EB272B" w14:textId="77698AE8" w:rsidR="00B66FA2" w:rsidRDefault="00B66FA2" w:rsidP="00B66FA2">
      <w:pPr>
        <w:pStyle w:val="Listenabsatz"/>
        <w:numPr>
          <w:ilvl w:val="1"/>
          <w:numId w:val="1"/>
        </w:numPr>
      </w:pPr>
      <w:r>
        <w:t>Installation Testserver</w:t>
      </w:r>
    </w:p>
    <w:p w14:paraId="511D9853" w14:textId="68F93F38" w:rsidR="00B66FA2" w:rsidRDefault="00B66FA2" w:rsidP="00B66FA2">
      <w:pPr>
        <w:pStyle w:val="Listenabsatz"/>
        <w:numPr>
          <w:ilvl w:val="1"/>
          <w:numId w:val="1"/>
        </w:numPr>
      </w:pPr>
      <w:r>
        <w:t>Implementierung d. Programms auf Testserver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5E3875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00B050"/>
          </w:tcPr>
          <w:p w14:paraId="5D229491" w14:textId="77777777" w:rsidR="003D6352" w:rsidRDefault="005E3875">
            <w:r>
              <w:t>Bearbeitung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77777777" w:rsidR="003D6352" w:rsidRDefault="005E3875" w:rsidP="005E3875">
            <w:r>
              <w:t>Web-Entwickler, DB-Entwickler, Teamleiter, Berater</w:t>
            </w:r>
          </w:p>
        </w:tc>
        <w:tc>
          <w:tcPr>
            <w:tcW w:w="1432" w:type="pct"/>
          </w:tcPr>
          <w:p w14:paraId="3935A47C" w14:textId="1D0BB06A" w:rsidR="003D6352" w:rsidRDefault="005E3875">
            <w:r>
              <w:t>Programmlogik, Datenbank</w:t>
            </w:r>
            <w:r w:rsidR="00B66FA2">
              <w:t>, Mockup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77777777" w:rsidR="00AB4CCF" w:rsidRDefault="00644720">
            <w:r>
              <w:t>19.08.2016</w:t>
            </w:r>
          </w:p>
        </w:tc>
        <w:tc>
          <w:tcPr>
            <w:tcW w:w="1019" w:type="pct"/>
          </w:tcPr>
          <w:p w14:paraId="4A019ACC" w14:textId="45A6EC8E" w:rsidR="00AB4CCF" w:rsidRDefault="00B66FA2">
            <w:r>
              <w:t>Web-Entwickler, Teamleiter, DB-Entwickler</w:t>
            </w:r>
          </w:p>
        </w:tc>
        <w:tc>
          <w:tcPr>
            <w:tcW w:w="1432" w:type="pct"/>
          </w:tcPr>
          <w:p w14:paraId="3A9C6059" w14:textId="7C75A3DB" w:rsidR="00AB4CCF" w:rsidRDefault="00B66FA2">
            <w:r>
              <w:t>Implementierung auf Test-Server</w:t>
            </w:r>
          </w:p>
        </w:tc>
      </w:tr>
      <w:tr w:rsidR="00AB4CCF" w14:paraId="30377CE1" w14:textId="77777777" w:rsidTr="00397B85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14:paraId="6173EFD5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C4B2E5" w14:textId="77777777" w:rsidR="00AB4CCF" w:rsidRDefault="00AB4CCF"/>
        </w:tc>
        <w:tc>
          <w:tcPr>
            <w:tcW w:w="1019" w:type="pct"/>
          </w:tcPr>
          <w:p w14:paraId="100FBFFB" w14:textId="77777777" w:rsidR="00AB4CCF" w:rsidRDefault="00AB4CCF"/>
        </w:tc>
        <w:tc>
          <w:tcPr>
            <w:tcW w:w="1432" w:type="pct"/>
          </w:tcPr>
          <w:p w14:paraId="4744A9EB" w14:textId="77777777" w:rsidR="00AB4CCF" w:rsidRDefault="00AB4CCF"/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77777777" w:rsidR="00AB4CCF" w:rsidRDefault="00AB4CCF"/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14:paraId="433B560E" w14:textId="77777777" w:rsidTr="00615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6150CF">
        <w:tc>
          <w:tcPr>
            <w:tcW w:w="880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77777777" w:rsidR="006150CF" w:rsidRDefault="00A95346">
            <w:r>
              <w:t>1134,40</w:t>
            </w:r>
            <w:r w:rsidR="005E3875">
              <w:t xml:space="preserve"> €</w:t>
            </w:r>
          </w:p>
        </w:tc>
        <w:tc>
          <w:tcPr>
            <w:tcW w:w="739" w:type="pct"/>
          </w:tcPr>
          <w:p w14:paraId="53C40F59" w14:textId="77777777" w:rsidR="006150CF" w:rsidRDefault="006150CF">
            <w:r>
              <w:t>1248,94 €</w:t>
            </w:r>
          </w:p>
        </w:tc>
        <w:tc>
          <w:tcPr>
            <w:tcW w:w="739" w:type="pct"/>
          </w:tcPr>
          <w:p w14:paraId="238DBBE6" w14:textId="77777777" w:rsidR="00B370A7" w:rsidRPr="00A95346" w:rsidRDefault="00A95346">
            <w:pPr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Pr="00A95346">
              <w:rPr>
                <w:color w:val="00B050"/>
              </w:rPr>
              <w:t xml:space="preserve">114,54 </w:t>
            </w:r>
            <w:r w:rsidR="005E3875" w:rsidRPr="00A95346">
              <w:rPr>
                <w:color w:val="00B050"/>
              </w:rPr>
              <w:t>€</w:t>
            </w:r>
            <w:r w:rsidR="006150CF" w:rsidRPr="00A95346">
              <w:rPr>
                <w:color w:val="00B050"/>
              </w:rPr>
              <w:t xml:space="preserve"> </w:t>
            </w:r>
          </w:p>
          <w:p w14:paraId="0F6E35FB" w14:textId="77777777" w:rsidR="006150CF" w:rsidRDefault="005110CC">
            <w:r>
              <w:t>(</w:t>
            </w:r>
            <w:r w:rsidR="00A95346">
              <w:rPr>
                <w:color w:val="00B050"/>
              </w:rPr>
              <w:t>10,10</w:t>
            </w:r>
            <w:r w:rsidR="00C95408" w:rsidRPr="00A95346">
              <w:rPr>
                <w:color w:val="00B050"/>
              </w:rPr>
              <w:t>%</w:t>
            </w:r>
            <w:r>
              <w:t>)</w:t>
            </w:r>
          </w:p>
        </w:tc>
        <w:tc>
          <w:tcPr>
            <w:tcW w:w="1985" w:type="pct"/>
          </w:tcPr>
          <w:p w14:paraId="1219A658" w14:textId="77777777" w:rsidR="00B370A7" w:rsidRDefault="00C95408">
            <w:r>
              <w:t>Entwicklung (Web, DB), Dokumentation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6150CF">
        <w:tc>
          <w:tcPr>
            <w:tcW w:w="880" w:type="pct"/>
          </w:tcPr>
          <w:p w14:paraId="330A93F1" w14:textId="77777777" w:rsidR="006150CF" w:rsidRDefault="006150CF">
            <w:r>
              <w:t>Materialkosten</w:t>
            </w:r>
          </w:p>
        </w:tc>
        <w:tc>
          <w:tcPr>
            <w:tcW w:w="657" w:type="pct"/>
          </w:tcPr>
          <w:p w14:paraId="37DA4A63" w14:textId="77777777" w:rsidR="006150CF" w:rsidRDefault="006150CF">
            <w:r>
              <w:t>894,44 €</w:t>
            </w:r>
          </w:p>
        </w:tc>
        <w:tc>
          <w:tcPr>
            <w:tcW w:w="739" w:type="pct"/>
          </w:tcPr>
          <w:p w14:paraId="4C647688" w14:textId="77777777" w:rsidR="006150CF" w:rsidRDefault="006150CF">
            <w:r>
              <w:t>894,44 €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77777777" w:rsidR="006150CF" w:rsidRDefault="006150CF">
            <w:r>
              <w:t>Notebooks anteilig</w:t>
            </w:r>
          </w:p>
        </w:tc>
      </w:tr>
      <w:tr w:rsidR="006150CF" w14:paraId="3837B99E" w14:textId="77777777" w:rsidTr="006150CF">
        <w:tc>
          <w:tcPr>
            <w:tcW w:w="880" w:type="pct"/>
          </w:tcPr>
          <w:p w14:paraId="7926FF8F" w14:textId="77777777" w:rsidR="006150CF" w:rsidRDefault="00644720">
            <w:r>
              <w:t>Materialkosten</w:t>
            </w:r>
          </w:p>
        </w:tc>
        <w:tc>
          <w:tcPr>
            <w:tcW w:w="657" w:type="pct"/>
          </w:tcPr>
          <w:p w14:paraId="682716C5" w14:textId="77777777" w:rsidR="00835EF9" w:rsidRDefault="00644720">
            <w:r>
              <w:t>275,00€</w:t>
            </w:r>
          </w:p>
        </w:tc>
        <w:tc>
          <w:tcPr>
            <w:tcW w:w="739" w:type="pct"/>
          </w:tcPr>
          <w:p w14:paraId="3EA16D4A" w14:textId="77777777" w:rsidR="006150CF" w:rsidRDefault="00644720">
            <w:r>
              <w:t>275,00€</w:t>
            </w:r>
          </w:p>
        </w:tc>
        <w:tc>
          <w:tcPr>
            <w:tcW w:w="739" w:type="pct"/>
          </w:tcPr>
          <w:p w14:paraId="51EA9509" w14:textId="77777777" w:rsidR="006150CF" w:rsidRDefault="00644720">
            <w:r>
              <w:t>0</w:t>
            </w:r>
          </w:p>
        </w:tc>
        <w:tc>
          <w:tcPr>
            <w:tcW w:w="1985" w:type="pct"/>
          </w:tcPr>
          <w:p w14:paraId="2F645C5A" w14:textId="77777777" w:rsidR="006150CF" w:rsidRDefault="00644720">
            <w:r>
              <w:t>Server anteilig</w:t>
            </w:r>
          </w:p>
        </w:tc>
      </w:tr>
    </w:tbl>
    <w:p w14:paraId="4CD8C2D5" w14:textId="77777777" w:rsidR="00750357" w:rsidRDefault="000251C7">
      <w:pPr>
        <w:pStyle w:val="berschrift1"/>
      </w:pPr>
      <w:r>
        <w:lastRenderedPageBreak/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14:paraId="7DDC053E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B0C826" w14:textId="77777777" w:rsidR="003D6352" w:rsidRDefault="000251C7">
            <w:r>
              <w:t>Problem</w:t>
            </w:r>
          </w:p>
        </w:tc>
        <w:tc>
          <w:tcPr>
            <w:tcW w:w="1250" w:type="pct"/>
          </w:tcPr>
          <w:p w14:paraId="4DFB22A2" w14:textId="77777777" w:rsidR="003D6352" w:rsidRDefault="000251C7">
            <w:r>
              <w:t>Zugewiesen an</w:t>
            </w:r>
          </w:p>
        </w:tc>
        <w:tc>
          <w:tcPr>
            <w:tcW w:w="1250" w:type="pct"/>
          </w:tcPr>
          <w:p w14:paraId="366C8FF9" w14:textId="77777777" w:rsidR="003D6352" w:rsidRDefault="000251C7">
            <w:r>
              <w:t>Datum</w:t>
            </w:r>
          </w:p>
        </w:tc>
      </w:tr>
      <w:tr w:rsidR="003D6352" w14:paraId="7EED0A0E" w14:textId="77777777" w:rsidTr="003D6352">
        <w:tc>
          <w:tcPr>
            <w:tcW w:w="2500" w:type="pct"/>
          </w:tcPr>
          <w:p w14:paraId="7CC207CB" w14:textId="77777777" w:rsidR="003D6352" w:rsidRDefault="00F36373">
            <w:r>
              <w:t>Datenbankdesign nicht ausgereift</w:t>
            </w:r>
          </w:p>
        </w:tc>
        <w:tc>
          <w:tcPr>
            <w:tcW w:w="1250" w:type="pct"/>
          </w:tcPr>
          <w:p w14:paraId="3AB1E2B8" w14:textId="77777777" w:rsidR="003D6352" w:rsidRDefault="00F36373">
            <w:r>
              <w:t>Karsten Amrein</w:t>
            </w:r>
          </w:p>
        </w:tc>
        <w:tc>
          <w:tcPr>
            <w:tcW w:w="1250" w:type="pct"/>
          </w:tcPr>
          <w:p w14:paraId="55537CF1" w14:textId="082C0360" w:rsidR="003D6352" w:rsidRDefault="003F6643">
            <w:r>
              <w:t>01.08</w:t>
            </w:r>
            <w:r w:rsidR="00750357">
              <w:t>.2016</w:t>
            </w:r>
          </w:p>
        </w:tc>
      </w:tr>
      <w:tr w:rsidR="003D6352" w14:paraId="56E29912" w14:textId="77777777" w:rsidTr="003D6352">
        <w:tc>
          <w:tcPr>
            <w:tcW w:w="2500" w:type="pct"/>
          </w:tcPr>
          <w:p w14:paraId="66A7B97D" w14:textId="77777777" w:rsidR="003D6352" w:rsidRDefault="00F36373">
            <w:r>
              <w:t>Kommunikationsproblem</w:t>
            </w:r>
          </w:p>
        </w:tc>
        <w:tc>
          <w:tcPr>
            <w:tcW w:w="1250" w:type="pct"/>
          </w:tcPr>
          <w:p w14:paraId="4B83DABC" w14:textId="77777777" w:rsidR="003D6352" w:rsidRDefault="00F36373">
            <w:r>
              <w:t>Nico Wickersheim</w:t>
            </w:r>
          </w:p>
        </w:tc>
        <w:tc>
          <w:tcPr>
            <w:tcW w:w="1250" w:type="pct"/>
          </w:tcPr>
          <w:p w14:paraId="1C6B2E79" w14:textId="42115AF7" w:rsidR="003D6352" w:rsidRDefault="003F6643">
            <w:r>
              <w:t>02.08.2016</w:t>
            </w:r>
            <w:bookmarkStart w:id="0" w:name="_GoBack"/>
            <w:bookmarkEnd w:id="0"/>
          </w:p>
        </w:tc>
      </w:tr>
      <w:tr w:rsidR="003D6352" w14:paraId="791AEA79" w14:textId="77777777" w:rsidTr="003D6352">
        <w:tc>
          <w:tcPr>
            <w:tcW w:w="2500" w:type="pct"/>
          </w:tcPr>
          <w:p w14:paraId="4E171B75" w14:textId="77777777" w:rsidR="003D6352" w:rsidRDefault="003D6352"/>
        </w:tc>
        <w:tc>
          <w:tcPr>
            <w:tcW w:w="1250" w:type="pct"/>
          </w:tcPr>
          <w:p w14:paraId="67854220" w14:textId="77777777" w:rsidR="003D6352" w:rsidRDefault="003D6352"/>
        </w:tc>
        <w:tc>
          <w:tcPr>
            <w:tcW w:w="1250" w:type="pct"/>
          </w:tcPr>
          <w:p w14:paraId="7E46B1AB" w14:textId="77777777" w:rsidR="003D6352" w:rsidRDefault="003D6352"/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7DB89B84" w:rsidR="008A11FE" w:rsidRDefault="00F36373">
      <w:r>
        <w:t xml:space="preserve">Eingabe, Ausgabe und Datenbankzugriff fertiggestellt. Datenbank-Konzept angepasst. Die Entwicklung läuft auf vollen Touren.  </w:t>
      </w:r>
      <w:r w:rsidR="00B66FA2">
        <w:t>Start der Implementierung auf dem Test-Server. Zusätzlich wurde ein Mockup erstellt, um dem Kunden eine Visualisierung bieten zu können.</w:t>
      </w:r>
    </w:p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067D32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252F960C" w:rsidR="008A11FE" w:rsidRDefault="003F6643" w:rsidP="006150CF">
            <w:r>
              <w:t>Mockup</w:t>
            </w:r>
          </w:p>
        </w:tc>
        <w:tc>
          <w:tcPr>
            <w:tcW w:w="3200" w:type="pct"/>
          </w:tcPr>
          <w:p w14:paraId="4422371F" w14:textId="60C14F3B" w:rsidR="008A11FE" w:rsidRDefault="003F6643" w:rsidP="00067D32">
            <w:r>
              <w:t>Design Entwurf für späteres aussehen der Anwendung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37ED8A14" w:rsidR="008A11FE" w:rsidRDefault="00B66FA2" w:rsidP="00067D32">
            <w:r>
              <w:t>05.08</w:t>
            </w:r>
            <w:r w:rsidR="008A11FE">
              <w:t>.2016</w:t>
            </w:r>
          </w:p>
        </w:tc>
      </w:tr>
      <w:tr w:rsidR="008A11FE" w14:paraId="478542C2" w14:textId="77777777" w:rsidTr="00B435AB">
        <w:tc>
          <w:tcPr>
            <w:tcW w:w="1163" w:type="pct"/>
          </w:tcPr>
          <w:p w14:paraId="51D8DE91" w14:textId="77777777" w:rsidR="008A11FE" w:rsidRDefault="005110CC" w:rsidP="00067D32">
            <w:r>
              <w:t>Datenbank</w:t>
            </w:r>
          </w:p>
        </w:tc>
        <w:tc>
          <w:tcPr>
            <w:tcW w:w="3200" w:type="pct"/>
          </w:tcPr>
          <w:p w14:paraId="07DF496E" w14:textId="1624A6CA" w:rsidR="008A11FE" w:rsidRDefault="00B66FA2" w:rsidP="00067D32">
            <w:r>
              <w:t>Datenbank anpassen</w:t>
            </w:r>
          </w:p>
        </w:tc>
        <w:tc>
          <w:tcPr>
            <w:tcW w:w="637" w:type="pct"/>
          </w:tcPr>
          <w:p w14:paraId="1C10B1E4" w14:textId="1D3F049B" w:rsidR="008A11FE" w:rsidRDefault="00B66FA2" w:rsidP="00067D32">
            <w:r>
              <w:t>05.08</w:t>
            </w:r>
            <w:r w:rsidR="00BD3A02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7A59AE4" w14:textId="76EEFF8A" w:rsidR="008A11FE" w:rsidRDefault="00B66FA2" w:rsidP="00067D32">
            <w:r>
              <w:t>Eingabe, Ausgabe, Datenbankanbindung</w:t>
            </w:r>
          </w:p>
        </w:tc>
        <w:tc>
          <w:tcPr>
            <w:tcW w:w="637" w:type="pct"/>
          </w:tcPr>
          <w:p w14:paraId="27341397" w14:textId="477612E3" w:rsidR="008A11FE" w:rsidRDefault="00B66FA2" w:rsidP="00067D32">
            <w:r>
              <w:t>05.08</w:t>
            </w:r>
            <w:r w:rsidR="00C95408">
              <w:t>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067D32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206F942" w14:textId="4FA2654A" w:rsidR="00B435AB" w:rsidRDefault="00B66FA2" w:rsidP="00B435AB">
            <w:r>
              <w:t>Login, Frontend</w:t>
            </w:r>
          </w:p>
        </w:tc>
        <w:tc>
          <w:tcPr>
            <w:tcW w:w="637" w:type="pct"/>
          </w:tcPr>
          <w:p w14:paraId="10953DAF" w14:textId="55E6333A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067D32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17B49022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50B75B1F" w:rsidR="00C95408" w:rsidRDefault="00C95408" w:rsidP="003F6643">
            <w:r>
              <w:t xml:space="preserve">Test-Server </w:t>
            </w:r>
            <w:r w:rsidR="003F6643">
              <w:t>implementierung</w:t>
            </w:r>
          </w:p>
        </w:tc>
        <w:tc>
          <w:tcPr>
            <w:tcW w:w="3200" w:type="pct"/>
          </w:tcPr>
          <w:p w14:paraId="2989199B" w14:textId="7A078CB9" w:rsidR="00C95408" w:rsidRDefault="00B66FA2" w:rsidP="00B66FA2">
            <w:r>
              <w:t>Vollständige Implementierung auf Test-Server</w:t>
            </w:r>
          </w:p>
        </w:tc>
        <w:tc>
          <w:tcPr>
            <w:tcW w:w="637" w:type="pct"/>
          </w:tcPr>
          <w:p w14:paraId="0BA811EC" w14:textId="4E01DA23" w:rsidR="00C95408" w:rsidRDefault="00B66FA2" w:rsidP="00067D32">
            <w:r>
              <w:t>12</w:t>
            </w:r>
            <w:r w:rsidR="00C95408">
              <w:t>.08.2016</w:t>
            </w:r>
          </w:p>
        </w:tc>
      </w:tr>
    </w:tbl>
    <w:p w14:paraId="0B53AF9C" w14:textId="77777777" w:rsidR="008A11FE" w:rsidRPr="008A11FE" w:rsidRDefault="008A11FE" w:rsidP="008A11FE"/>
    <w:p w14:paraId="24849A7D" w14:textId="77777777" w:rsidR="008A11FE" w:rsidRPr="008A11FE" w:rsidRDefault="008A11FE" w:rsidP="008A11FE"/>
    <w:p w14:paraId="0E276456" w14:textId="77777777"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0A6F" w14:textId="77777777" w:rsidR="00A50EC2" w:rsidRDefault="00A50EC2">
      <w:pPr>
        <w:spacing w:before="0" w:after="0"/>
      </w:pPr>
      <w:r>
        <w:separator/>
      </w:r>
    </w:p>
  </w:endnote>
  <w:endnote w:type="continuationSeparator" w:id="0">
    <w:p w14:paraId="38E22418" w14:textId="77777777" w:rsidR="00A50EC2" w:rsidRDefault="00A50E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7D098" w14:textId="77777777"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3F664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B8EE5" w14:textId="77777777" w:rsidR="00A50EC2" w:rsidRDefault="00A50EC2">
      <w:pPr>
        <w:spacing w:before="0" w:after="0"/>
      </w:pPr>
      <w:r>
        <w:separator/>
      </w:r>
    </w:p>
  </w:footnote>
  <w:footnote w:type="continuationSeparator" w:id="0">
    <w:p w14:paraId="222BDA06" w14:textId="77777777" w:rsidR="00A50EC2" w:rsidRDefault="00A50E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 w14:paraId="2E56AEC7" w14:textId="77777777">
      <w:tc>
        <w:tcPr>
          <w:tcW w:w="2500" w:type="pct"/>
          <w:vAlign w:val="bottom"/>
        </w:tcPr>
        <w:p w14:paraId="781C5FBA" w14:textId="77777777" w:rsidR="003D6352" w:rsidRDefault="0032095D">
          <w:r>
            <w:t>Red Stag GmbH</w:t>
          </w:r>
        </w:p>
        <w:p w14:paraId="739158F4" w14:textId="77777777" w:rsidR="003D6352" w:rsidRDefault="0032095D">
          <w:r w:rsidRPr="0032095D">
            <w:t>ABC-Straße 44-45</w:t>
          </w:r>
          <w:r>
            <w:t>, 20354 Hamburg</w:t>
          </w:r>
        </w:p>
        <w:p w14:paraId="2A0E888B" w14:textId="77777777"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1A7172"/>
    <w:rsid w:val="00220112"/>
    <w:rsid w:val="00224C83"/>
    <w:rsid w:val="0032095D"/>
    <w:rsid w:val="00397B85"/>
    <w:rsid w:val="003D6352"/>
    <w:rsid w:val="003F6643"/>
    <w:rsid w:val="0042540A"/>
    <w:rsid w:val="00441181"/>
    <w:rsid w:val="004A4723"/>
    <w:rsid w:val="005110CC"/>
    <w:rsid w:val="005E3875"/>
    <w:rsid w:val="006150CF"/>
    <w:rsid w:val="00644720"/>
    <w:rsid w:val="00750357"/>
    <w:rsid w:val="0078522E"/>
    <w:rsid w:val="00795AB3"/>
    <w:rsid w:val="007D75E2"/>
    <w:rsid w:val="00835EF9"/>
    <w:rsid w:val="0089798A"/>
    <w:rsid w:val="008A11FE"/>
    <w:rsid w:val="00A23BFB"/>
    <w:rsid w:val="00A50EC2"/>
    <w:rsid w:val="00A85430"/>
    <w:rsid w:val="00A95346"/>
    <w:rsid w:val="00AB4CCF"/>
    <w:rsid w:val="00B370A7"/>
    <w:rsid w:val="00B435AB"/>
    <w:rsid w:val="00B5487C"/>
    <w:rsid w:val="00B66FA2"/>
    <w:rsid w:val="00BC2986"/>
    <w:rsid w:val="00BD165F"/>
    <w:rsid w:val="00BD3A02"/>
    <w:rsid w:val="00C64F16"/>
    <w:rsid w:val="00C95408"/>
    <w:rsid w:val="00CB2354"/>
    <w:rsid w:val="00D458B1"/>
    <w:rsid w:val="00DB33B9"/>
    <w:rsid w:val="00F36373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F96A3D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89379F"/>
    <w:rsid w:val="00A52B3F"/>
    <w:rsid w:val="00AF7C77"/>
    <w:rsid w:val="00B45085"/>
    <w:rsid w:val="00B87E0F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F0B3D0D-CB32-4C87-B63E-C7EC6600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285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3</cp:revision>
  <dcterms:created xsi:type="dcterms:W3CDTF">2016-08-08T07:46:00Z</dcterms:created>
  <dcterms:modified xsi:type="dcterms:W3CDTF">2016-08-08T08:13:00Z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