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566"/>
        <w:gridCol w:w="7150"/>
      </w:tblGrid>
      <w:tr w:rsidR="003D7B9A" w:rsidRPr="009508E0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9508E0" w:rsidRDefault="003C4608">
            <w:pPr>
              <w:pStyle w:val="berschrift1"/>
            </w:pPr>
            <w:r>
              <w:t>Besprechungsprotokoll</w:t>
            </w:r>
          </w:p>
        </w:tc>
      </w:tr>
      <w:tr w:rsidR="00313D5C" w:rsidRPr="009508E0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13D5C" w:rsidRPr="009508E0" w:rsidRDefault="00DC1A05" w:rsidP="003C4608">
            <w:pPr>
              <w:pStyle w:val="berschrift1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Lörrach, 22.07.2016 09</w:t>
            </w:r>
            <w:r w:rsidR="003C4608">
              <w:t>:00 Uhr</w:t>
            </w:r>
          </w:p>
        </w:tc>
      </w:tr>
      <w:tr w:rsidR="003D7B9A" w:rsidRPr="009508E0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9508E0" w:rsidRDefault="003D7B9A">
            <w:pPr>
              <w:pStyle w:val="berschriftinGrobuchstaben"/>
            </w:pPr>
            <w:r w:rsidRPr="009508E0">
              <w:t>Einberufen von</w:t>
            </w:r>
          </w:p>
        </w:tc>
        <w:tc>
          <w:tcPr>
            <w:tcW w:w="7150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D7B9A" w:rsidRPr="009508E0" w:rsidRDefault="003C4608">
            <w:proofErr w:type="spellStart"/>
            <w:r>
              <w:t>Red</w:t>
            </w:r>
            <w:proofErr w:type="spellEnd"/>
            <w:r>
              <w:t xml:space="preserve"> Stag GmbH</w:t>
            </w:r>
          </w:p>
        </w:tc>
      </w:tr>
      <w:tr w:rsidR="003D7B9A" w:rsidRPr="009508E0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9508E0" w:rsidRDefault="003D7B9A">
            <w:pPr>
              <w:pStyle w:val="berschriftinGrobuchstaben"/>
            </w:pPr>
            <w:r w:rsidRPr="009508E0">
              <w:t>Besprechungsart: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D7B9A" w:rsidRPr="009508E0" w:rsidRDefault="003C4608">
            <w:r>
              <w:t>Projektbesprechung</w:t>
            </w:r>
          </w:p>
        </w:tc>
      </w:tr>
      <w:tr w:rsidR="003D7B9A" w:rsidRPr="009508E0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9508E0" w:rsidRDefault="003D7B9A">
            <w:pPr>
              <w:pStyle w:val="berschriftinGrobuchstaben"/>
            </w:pPr>
            <w:r w:rsidRPr="009508E0">
              <w:t>Besprechungsleiter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D7B9A" w:rsidRPr="009508E0" w:rsidRDefault="003C4608">
            <w:r>
              <w:t>Lukas Adler</w:t>
            </w:r>
          </w:p>
        </w:tc>
      </w:tr>
      <w:tr w:rsidR="003D7B9A" w:rsidRPr="009508E0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9508E0" w:rsidRDefault="003D7B9A">
            <w:pPr>
              <w:pStyle w:val="berschriftinGrobuchstaben"/>
            </w:pPr>
            <w:r w:rsidRPr="009508E0">
              <w:t>Protokollführer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D7B9A" w:rsidRPr="009508E0" w:rsidRDefault="003C4608">
            <w:r>
              <w:t>Nico Wickersheim</w:t>
            </w:r>
          </w:p>
        </w:tc>
      </w:tr>
      <w:tr w:rsidR="003D7B9A" w:rsidRPr="009508E0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9508E0" w:rsidRDefault="003D7B9A">
            <w:pPr>
              <w:pStyle w:val="berschriftinGrobuchstaben"/>
            </w:pPr>
            <w:r w:rsidRPr="009508E0">
              <w:t>Zeitnehmer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D7B9A" w:rsidRPr="009508E0" w:rsidRDefault="003C4608">
            <w:r>
              <w:t>Nico Wickersheim</w:t>
            </w:r>
          </w:p>
        </w:tc>
      </w:tr>
      <w:tr w:rsidR="003D7B9A" w:rsidRPr="009508E0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9508E0" w:rsidRDefault="003D7B9A">
            <w:pPr>
              <w:pStyle w:val="berschriftinGrobuchstaben"/>
            </w:pPr>
            <w:r w:rsidRPr="009508E0">
              <w:t>Teilnehmer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D7B9A" w:rsidRPr="009508E0" w:rsidRDefault="003C4608">
            <w:r>
              <w:t>Lukas Adler, Karsten Amrein, Timo Schmidt, Artur Stalbaum, Nico Wickersheim</w:t>
            </w:r>
          </w:p>
        </w:tc>
      </w:tr>
      <w:tr w:rsidR="003D7B9A" w:rsidRPr="009508E0" w:rsidTr="009508E0">
        <w:trPr>
          <w:trHeight w:val="360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D7B9A" w:rsidRPr="009508E0" w:rsidRDefault="003D7B9A">
            <w:pPr>
              <w:pStyle w:val="berschrift2"/>
            </w:pPr>
            <w:bookmarkStart w:id="0" w:name="MinuteTopic"/>
            <w:r w:rsidRPr="009508E0">
              <w:t>Tagungsordnungspunkte</w:t>
            </w:r>
            <w:bookmarkEnd w:id="0"/>
          </w:p>
        </w:tc>
      </w:tr>
      <w:tr w:rsidR="003D7B9A" w:rsidRPr="009508E0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9508E0" w:rsidRDefault="00313D5C">
            <w:pPr>
              <w:pStyle w:val="berschriftinGrobuchstaben"/>
            </w:pPr>
            <w:bookmarkStart w:id="1" w:name="MinuteItems"/>
            <w:bookmarkStart w:id="2" w:name="MinuteTopicSection"/>
            <w:bookmarkEnd w:id="1"/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D7B9A" w:rsidRPr="009508E0" w:rsidRDefault="003C4608" w:rsidP="00DC1A05">
            <w:r>
              <w:t xml:space="preserve">Erstellung des </w:t>
            </w:r>
            <w:r w:rsidR="00DC1A05">
              <w:t>Pflichtenhefts</w:t>
            </w:r>
          </w:p>
        </w:tc>
      </w:tr>
      <w:tr w:rsidR="003D7B9A" w:rsidRPr="009508E0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D7B9A" w:rsidRPr="009508E0" w:rsidRDefault="00DC1A05">
            <w:r>
              <w:t>Um die Anforderungen des Projekts gesammelt an einem Ort aufbewahren zu können, soll ein Pflichtenheft erstellt werden. Es muss geklärt werden, wie daran parallel gearbeitet.</w:t>
            </w:r>
          </w:p>
        </w:tc>
      </w:tr>
      <w:tr w:rsidR="003D7B9A" w:rsidRPr="009508E0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3D7B9A" w:rsidRPr="009508E0" w:rsidRDefault="003D7B9A"/>
        </w:tc>
      </w:tr>
      <w:tr w:rsidR="003D7B9A" w:rsidRPr="009508E0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D7B9A" w:rsidRPr="009508E0" w:rsidRDefault="00313D5C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D7B9A" w:rsidRPr="009508E0" w:rsidRDefault="00DC1A05">
            <w:r>
              <w:t>Pflichtenheft</w:t>
            </w:r>
          </w:p>
        </w:tc>
      </w:tr>
      <w:tr w:rsidR="003D7B9A" w:rsidRPr="009508E0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D7B9A" w:rsidRPr="009508E0" w:rsidRDefault="00DC1A05">
            <w:r>
              <w:t>Jeder Mitarbeiter pflegt die eigenen Arbeiten in das Pflichtenheft ein. Dies muss in einer lokalen Kopie erfolgen, die Zusammenführung aller Inhalte erfolgt erst beim Abschluss des Projekts.</w:t>
            </w:r>
          </w:p>
        </w:tc>
      </w:tr>
      <w:tr w:rsidR="003D7B9A" w:rsidRPr="009508E0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3D7B9A" w:rsidRPr="009508E0" w:rsidRDefault="003D7B9A"/>
        </w:tc>
      </w:tr>
      <w:tr w:rsidR="00313D5C" w:rsidRPr="009508E0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13D5C" w:rsidRPr="009508E0" w:rsidRDefault="00313D5C" w:rsidP="009508E0"/>
        </w:tc>
      </w:tr>
      <w:tr w:rsidR="00313D5C" w:rsidRPr="009508E0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13D5C" w:rsidRPr="009508E0" w:rsidRDefault="00313D5C" w:rsidP="009508E0"/>
        </w:tc>
      </w:tr>
      <w:tr w:rsidR="00313D5C" w:rsidRPr="009508E0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313D5C" w:rsidRPr="009508E0" w:rsidRDefault="00313D5C" w:rsidP="009508E0"/>
        </w:tc>
      </w:tr>
      <w:tr w:rsidR="00313D5C" w:rsidRPr="009508E0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13D5C" w:rsidRPr="009508E0" w:rsidRDefault="00313D5C" w:rsidP="009508E0">
            <w:bookmarkStart w:id="3" w:name="_GoBack"/>
            <w:bookmarkEnd w:id="3"/>
          </w:p>
        </w:tc>
      </w:tr>
      <w:tr w:rsidR="00313D5C" w:rsidRPr="009508E0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13D5C" w:rsidRPr="009508E0" w:rsidRDefault="00313D5C" w:rsidP="009508E0"/>
        </w:tc>
      </w:tr>
      <w:tr w:rsidR="00313D5C" w:rsidRPr="009508E0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313D5C" w:rsidRPr="009508E0" w:rsidRDefault="00313D5C" w:rsidP="009508E0"/>
        </w:tc>
      </w:tr>
    </w:tbl>
    <w:p w:rsidR="00313D5C" w:rsidRDefault="00313D5C">
      <w:r>
        <w:br w:type="page"/>
      </w:r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7716"/>
      </w:tblGrid>
      <w:tr w:rsidR="00313D5C" w:rsidRPr="009508E0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13D5C" w:rsidRPr="009508E0" w:rsidRDefault="00313D5C" w:rsidP="009508E0">
            <w:r w:rsidRPr="009508E0">
              <w:t>[THEMA]</w:t>
            </w:r>
          </w:p>
        </w:tc>
      </w:tr>
      <w:tr w:rsidR="00313D5C" w:rsidRPr="009508E0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13D5C" w:rsidRPr="009508E0" w:rsidRDefault="00313D5C" w:rsidP="009508E0"/>
        </w:tc>
      </w:tr>
      <w:tr w:rsidR="00313D5C" w:rsidRPr="009508E0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313D5C" w:rsidRPr="009508E0" w:rsidRDefault="00313D5C" w:rsidP="009508E0"/>
        </w:tc>
      </w:tr>
      <w:tr w:rsidR="00313D5C" w:rsidRPr="009508E0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13D5C" w:rsidRPr="009508E0" w:rsidRDefault="00313D5C" w:rsidP="009508E0"/>
        </w:tc>
      </w:tr>
      <w:tr w:rsidR="00313D5C" w:rsidRPr="009508E0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:rsidR="00313D5C" w:rsidRPr="009508E0" w:rsidRDefault="00313D5C" w:rsidP="009508E0"/>
        </w:tc>
      </w:tr>
    </w:tbl>
    <w:p w:rsidR="003D7B9A" w:rsidRDefault="003D7B9A" w:rsidP="00313D5C">
      <w:bookmarkStart w:id="4" w:name="MinuteAdditional"/>
      <w:bookmarkEnd w:id="2"/>
      <w:bookmarkEnd w:id="4"/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9362"/>
      </w:tblGrid>
      <w:tr w:rsidR="00313D5C" w:rsidRPr="009508E0" w:rsidTr="009508E0">
        <w:trPr>
          <w:trHeight w:val="576"/>
          <w:jc w:val="center"/>
        </w:trPr>
        <w:tc>
          <w:tcPr>
            <w:tcW w:w="9362" w:type="dxa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313D5C" w:rsidRPr="009508E0" w:rsidRDefault="00313D5C" w:rsidP="0020241A">
            <w:pPr>
              <w:pStyle w:val="berschrift1"/>
            </w:pPr>
          </w:p>
        </w:tc>
      </w:tr>
    </w:tbl>
    <w:p w:rsidR="00313D5C" w:rsidRPr="00B04612" w:rsidRDefault="00313D5C" w:rsidP="00313D5C"/>
    <w:sectPr w:rsidR="00313D5C" w:rsidRPr="00B04612" w:rsidSect="003D7B9A">
      <w:pgSz w:w="11907" w:h="16839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608"/>
    <w:rsid w:val="001C0C3E"/>
    <w:rsid w:val="0020241A"/>
    <w:rsid w:val="002A2BB1"/>
    <w:rsid w:val="00313D5C"/>
    <w:rsid w:val="003C4608"/>
    <w:rsid w:val="003D7B9A"/>
    <w:rsid w:val="009508E0"/>
    <w:rsid w:val="00B04612"/>
    <w:rsid w:val="00DC1A05"/>
    <w:rsid w:val="00F4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9097A6-9150-4632-996D-BDBA12B83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13D5C"/>
    <w:pPr>
      <w:spacing w:before="100" w:after="200" w:line="27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313D5C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3D5C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13D5C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13D5C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13D5C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13D5C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13D5C"/>
    <w:pPr>
      <w:spacing w:before="200" w:after="0"/>
      <w:outlineLvl w:val="6"/>
    </w:pPr>
    <w:rPr>
      <w:caps/>
      <w:color w:val="2E74B5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13D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13D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</w:style>
  <w:style w:type="paragraph" w:customStyle="1" w:styleId="berschriftinGrobuchstaben">
    <w:name w:val="Überschrift in Großbuchstaben"/>
    <w:basedOn w:val="Standard"/>
    <w:rPr>
      <w:b/>
      <w:caps/>
      <w:color w:val="808080"/>
      <w:sz w:val="14"/>
      <w:szCs w:val="14"/>
      <w:lang w:bidi="de-DE"/>
    </w:rPr>
  </w:style>
  <w:style w:type="table" w:customStyle="1" w:styleId="NormaleTabelle1">
    <w:name w:val="Normale Tabelle1"/>
    <w:semiHidden/>
    <w:pPr>
      <w:spacing w:before="100" w:after="200" w:line="276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link w:val="berschrift1"/>
    <w:uiPriority w:val="9"/>
    <w:rsid w:val="00313D5C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berschrift2Zchn">
    <w:name w:val="Überschrift 2 Zchn"/>
    <w:link w:val="berschrift2"/>
    <w:uiPriority w:val="9"/>
    <w:rsid w:val="00313D5C"/>
    <w:rPr>
      <w:caps/>
      <w:spacing w:val="15"/>
      <w:shd w:val="clear" w:color="auto" w:fill="DEEAF6"/>
    </w:rPr>
  </w:style>
  <w:style w:type="character" w:customStyle="1" w:styleId="berschrift3Zchn">
    <w:name w:val="Überschrift 3 Zchn"/>
    <w:link w:val="berschrift3"/>
    <w:uiPriority w:val="9"/>
    <w:rsid w:val="00313D5C"/>
    <w:rPr>
      <w:caps/>
      <w:color w:val="1F4D78"/>
      <w:spacing w:val="15"/>
    </w:rPr>
  </w:style>
  <w:style w:type="character" w:customStyle="1" w:styleId="berschrift4Zchn">
    <w:name w:val="Überschrift 4 Zchn"/>
    <w:link w:val="berschrift4"/>
    <w:uiPriority w:val="9"/>
    <w:rsid w:val="00313D5C"/>
    <w:rPr>
      <w:caps/>
      <w:color w:val="2E74B5"/>
      <w:spacing w:val="10"/>
    </w:rPr>
  </w:style>
  <w:style w:type="character" w:customStyle="1" w:styleId="berschrift5Zchn">
    <w:name w:val="Überschrift 5 Zchn"/>
    <w:link w:val="berschrift5"/>
    <w:uiPriority w:val="9"/>
    <w:rsid w:val="00313D5C"/>
    <w:rPr>
      <w:caps/>
      <w:color w:val="2E74B5"/>
      <w:spacing w:val="10"/>
    </w:rPr>
  </w:style>
  <w:style w:type="character" w:customStyle="1" w:styleId="berschrift6Zchn">
    <w:name w:val="Überschrift 6 Zchn"/>
    <w:link w:val="berschrift6"/>
    <w:uiPriority w:val="9"/>
    <w:semiHidden/>
    <w:rsid w:val="00313D5C"/>
    <w:rPr>
      <w:caps/>
      <w:color w:val="2E74B5"/>
      <w:spacing w:val="10"/>
    </w:rPr>
  </w:style>
  <w:style w:type="character" w:customStyle="1" w:styleId="berschrift7Zchn">
    <w:name w:val="Überschrift 7 Zchn"/>
    <w:link w:val="berschrift7"/>
    <w:uiPriority w:val="9"/>
    <w:semiHidden/>
    <w:rsid w:val="00313D5C"/>
    <w:rPr>
      <w:caps/>
      <w:color w:val="2E74B5"/>
      <w:spacing w:val="10"/>
    </w:rPr>
  </w:style>
  <w:style w:type="character" w:customStyle="1" w:styleId="berschrift8Zchn">
    <w:name w:val="Überschrift 8 Zchn"/>
    <w:link w:val="berschrift8"/>
    <w:uiPriority w:val="9"/>
    <w:semiHidden/>
    <w:rsid w:val="00313D5C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"/>
    <w:semiHidden/>
    <w:rsid w:val="00313D5C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13D5C"/>
    <w:rPr>
      <w:b/>
      <w:bCs/>
      <w:color w:val="2E74B5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13D5C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elZchn">
    <w:name w:val="Titel Zchn"/>
    <w:link w:val="Titel"/>
    <w:uiPriority w:val="10"/>
    <w:rsid w:val="00313D5C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3D5C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UntertitelZchn">
    <w:name w:val="Untertitel Zchn"/>
    <w:link w:val="Untertitel"/>
    <w:uiPriority w:val="11"/>
    <w:rsid w:val="00313D5C"/>
    <w:rPr>
      <w:caps/>
      <w:color w:val="595959"/>
      <w:spacing w:val="10"/>
      <w:sz w:val="21"/>
      <w:szCs w:val="21"/>
    </w:rPr>
  </w:style>
  <w:style w:type="character" w:styleId="Fett">
    <w:name w:val="Strong"/>
    <w:uiPriority w:val="22"/>
    <w:qFormat/>
    <w:rsid w:val="00313D5C"/>
    <w:rPr>
      <w:b/>
      <w:bCs/>
    </w:rPr>
  </w:style>
  <w:style w:type="character" w:styleId="Hervorhebung">
    <w:name w:val="Emphasis"/>
    <w:uiPriority w:val="20"/>
    <w:qFormat/>
    <w:rsid w:val="00313D5C"/>
    <w:rPr>
      <w:caps/>
      <w:color w:val="1F4D78"/>
      <w:spacing w:val="5"/>
    </w:rPr>
  </w:style>
  <w:style w:type="paragraph" w:styleId="KeinLeerraum">
    <w:name w:val="No Spacing"/>
    <w:uiPriority w:val="1"/>
    <w:qFormat/>
    <w:rsid w:val="00313D5C"/>
    <w:pPr>
      <w:spacing w:before="100"/>
    </w:pPr>
  </w:style>
  <w:style w:type="paragraph" w:styleId="Zitat">
    <w:name w:val="Quote"/>
    <w:basedOn w:val="Standard"/>
    <w:next w:val="Standard"/>
    <w:link w:val="ZitatZchn"/>
    <w:uiPriority w:val="29"/>
    <w:qFormat/>
    <w:rsid w:val="00313D5C"/>
    <w:rPr>
      <w:i/>
      <w:iCs/>
      <w:sz w:val="24"/>
      <w:szCs w:val="24"/>
    </w:rPr>
  </w:style>
  <w:style w:type="character" w:customStyle="1" w:styleId="ZitatZchn">
    <w:name w:val="Zitat Zchn"/>
    <w:link w:val="Zitat"/>
    <w:uiPriority w:val="29"/>
    <w:rsid w:val="00313D5C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13D5C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ivesZitatZchn">
    <w:name w:val="Intensives Zitat Zchn"/>
    <w:link w:val="IntensivesZitat"/>
    <w:uiPriority w:val="30"/>
    <w:rsid w:val="00313D5C"/>
    <w:rPr>
      <w:color w:val="5B9BD5"/>
      <w:sz w:val="24"/>
      <w:szCs w:val="24"/>
    </w:rPr>
  </w:style>
  <w:style w:type="character" w:styleId="SchwacheHervorhebung">
    <w:name w:val="Subtle Emphasis"/>
    <w:uiPriority w:val="19"/>
    <w:qFormat/>
    <w:rsid w:val="00313D5C"/>
    <w:rPr>
      <w:i/>
      <w:iCs/>
      <w:color w:val="1F4D78"/>
    </w:rPr>
  </w:style>
  <w:style w:type="character" w:styleId="IntensiveHervorhebung">
    <w:name w:val="Intense Emphasis"/>
    <w:uiPriority w:val="21"/>
    <w:qFormat/>
    <w:rsid w:val="00313D5C"/>
    <w:rPr>
      <w:b/>
      <w:bCs/>
      <w:caps/>
      <w:color w:val="1F4D78"/>
      <w:spacing w:val="10"/>
    </w:rPr>
  </w:style>
  <w:style w:type="character" w:styleId="SchwacherVerweis">
    <w:name w:val="Subtle Reference"/>
    <w:uiPriority w:val="31"/>
    <w:qFormat/>
    <w:rsid w:val="00313D5C"/>
    <w:rPr>
      <w:b/>
      <w:bCs/>
      <w:color w:val="5B9BD5"/>
    </w:rPr>
  </w:style>
  <w:style w:type="character" w:styleId="IntensiverVerweis">
    <w:name w:val="Intense Reference"/>
    <w:uiPriority w:val="32"/>
    <w:qFormat/>
    <w:rsid w:val="00313D5C"/>
    <w:rPr>
      <w:b/>
      <w:bCs/>
      <w:i/>
      <w:iCs/>
      <w:caps/>
      <w:color w:val="5B9BD5"/>
    </w:rPr>
  </w:style>
  <w:style w:type="character" w:styleId="Buchtitel">
    <w:name w:val="Book Title"/>
    <w:uiPriority w:val="33"/>
    <w:qFormat/>
    <w:rsid w:val="00313D5C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13D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ckersheim\AppData\Local\Temp\Besprechungsprotokol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Besprechungsprotokoll.dot</Template>
  <TotalTime>0</TotalTime>
  <Pages>2</Pages>
  <Words>115</Words>
  <Characters>730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Besprechungsprotokoll</vt:lpstr>
      <vt:lpstr>Name der Besprechung</vt:lpstr>
    </vt:vector>
  </TitlesOfParts>
  <Company>Microsoft Corporation</Company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</dc:title>
  <dc:subject/>
  <dc:creator>Nico Wickersheim</dc:creator>
  <cp:keywords/>
  <dc:description/>
  <cp:lastModifiedBy>Nico Wickersheim</cp:lastModifiedBy>
  <cp:revision>4</cp:revision>
  <cp:lastPrinted>2004-01-21T11:22:00Z</cp:lastPrinted>
  <dcterms:created xsi:type="dcterms:W3CDTF">2016-08-01T17:52:00Z</dcterms:created>
  <dcterms:modified xsi:type="dcterms:W3CDTF">2016-08-01T18:17:00Z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1031</vt:lpwstr>
  </property>
</Properties>
</file>