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DD50EAC6F8814B58B4B4498B76184812"/>
            </w:placeholder>
            <w:date w:fullDate="2016-07-29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B370A7">
                <w:r>
                  <w:t>29 Juli 2016</w:t>
                </w:r>
              </w:p>
            </w:tc>
          </w:sdtContent>
        </w:sdt>
        <w:tc>
          <w:tcPr>
            <w:tcW w:w="3664" w:type="dxa"/>
          </w:tcPr>
          <w:p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3D6352" w:rsidRDefault="00795AB3">
                <w:r>
                  <w:t>Timo Schmidt</w:t>
                </w:r>
              </w:p>
            </w:tc>
          </w:sdtContent>
        </w:sdt>
      </w:tr>
    </w:tbl>
    <w:p w:rsidR="003D6352" w:rsidRDefault="000251C7">
      <w:pPr>
        <w:pStyle w:val="berschrift1"/>
      </w:pPr>
      <w:r>
        <w:t>Statuszusammenfassung</w:t>
      </w:r>
    </w:p>
    <w:p w:rsidR="00795AB3" w:rsidRDefault="00441181" w:rsidP="00795AB3">
      <w:pPr>
        <w:pStyle w:val="Listenabsatz"/>
        <w:numPr>
          <w:ilvl w:val="0"/>
          <w:numId w:val="1"/>
        </w:numPr>
      </w:pPr>
      <w:r>
        <w:t xml:space="preserve">Projektantrag </w:t>
      </w:r>
      <w:r w:rsidR="00B370A7">
        <w:t>abgeschlossen</w:t>
      </w:r>
    </w:p>
    <w:p w:rsidR="00835EF9" w:rsidRDefault="005110CC" w:rsidP="00B370A7">
      <w:pPr>
        <w:pStyle w:val="Listenabsatz"/>
        <w:numPr>
          <w:ilvl w:val="1"/>
          <w:numId w:val="1"/>
        </w:numPr>
      </w:pPr>
      <w:r>
        <w:t>von Auftraggeber abgesegnet</w:t>
      </w:r>
    </w:p>
    <w:p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:rsidR="00835EF9" w:rsidRDefault="00B370A7" w:rsidP="00B370A7">
      <w:pPr>
        <w:pStyle w:val="Listenabsatz"/>
        <w:numPr>
          <w:ilvl w:val="0"/>
          <w:numId w:val="1"/>
        </w:numPr>
      </w:pPr>
      <w:r>
        <w:t>Analyse</w:t>
      </w:r>
    </w:p>
    <w:p w:rsidR="00835EF9" w:rsidRDefault="00835EF9" w:rsidP="00B370A7">
      <w:pPr>
        <w:pStyle w:val="Listenabsatz"/>
        <w:numPr>
          <w:ilvl w:val="1"/>
          <w:numId w:val="1"/>
        </w:numPr>
      </w:pPr>
      <w:r>
        <w:t>EPK Freischaltung von Angestellten (alle Hierarchien)</w:t>
      </w:r>
    </w:p>
    <w:p w:rsidR="005110CC" w:rsidRDefault="005110CC" w:rsidP="005E3875">
      <w:pPr>
        <w:pStyle w:val="Listenabsatz"/>
        <w:numPr>
          <w:ilvl w:val="1"/>
          <w:numId w:val="1"/>
        </w:numPr>
      </w:pPr>
      <w:r>
        <w:t>Systemübersicht erstellen</w:t>
      </w:r>
    </w:p>
    <w:p w:rsidR="005E3875" w:rsidRDefault="005E3875" w:rsidP="00B370A7">
      <w:pPr>
        <w:pStyle w:val="Listenabsatz"/>
        <w:numPr>
          <w:ilvl w:val="1"/>
          <w:numId w:val="1"/>
        </w:numPr>
      </w:pPr>
      <w:r>
        <w:t>Kennzahlenmodell optimieren</w:t>
      </w:r>
    </w:p>
    <w:p w:rsidR="005E3875" w:rsidRDefault="005E3875" w:rsidP="005E3875">
      <w:pPr>
        <w:pStyle w:val="Listenabsatz"/>
        <w:numPr>
          <w:ilvl w:val="0"/>
          <w:numId w:val="1"/>
        </w:numPr>
      </w:pPr>
      <w:r>
        <w:t>Konzeption</w:t>
      </w:r>
    </w:p>
    <w:p w:rsidR="005E3875" w:rsidRDefault="005E3875" w:rsidP="005E3875">
      <w:pPr>
        <w:pStyle w:val="Listenabsatz"/>
        <w:numPr>
          <w:ilvl w:val="1"/>
          <w:numId w:val="1"/>
        </w:numPr>
      </w:pPr>
      <w:r>
        <w:t>Programmlogik entwickeln</w:t>
      </w:r>
    </w:p>
    <w:p w:rsidR="005E3875" w:rsidRDefault="005E3875" w:rsidP="005E3875">
      <w:pPr>
        <w:pStyle w:val="Listenabsatz"/>
        <w:numPr>
          <w:ilvl w:val="1"/>
          <w:numId w:val="1"/>
        </w:numPr>
      </w:pPr>
      <w:r>
        <w:t>Datenbank entwerfen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5"/>
        <w:gridCol w:w="1471"/>
        <w:gridCol w:w="1207"/>
        <w:gridCol w:w="1933"/>
        <w:gridCol w:w="2737"/>
      </w:tblGrid>
      <w:tr w:rsidR="003D6352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1" w:type="pct"/>
          </w:tcPr>
          <w:p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:rsidR="003D6352" w:rsidRDefault="00397B85">
            <w:r>
              <w:t>Fälligkeit</w:t>
            </w:r>
          </w:p>
        </w:tc>
        <w:tc>
          <w:tcPr>
            <w:tcW w:w="1019" w:type="pct"/>
          </w:tcPr>
          <w:p w:rsidR="003D6352" w:rsidRDefault="000251C7">
            <w:r>
              <w:t>Unterstützer</w:t>
            </w:r>
          </w:p>
        </w:tc>
        <w:tc>
          <w:tcPr>
            <w:tcW w:w="1432" w:type="pct"/>
          </w:tcPr>
          <w:p w:rsidR="003D6352" w:rsidRDefault="000251C7">
            <w:r>
              <w:t>Notizen</w:t>
            </w:r>
          </w:p>
        </w:tc>
      </w:tr>
      <w:tr w:rsidR="003D6352" w:rsidTr="00397B85">
        <w:tc>
          <w:tcPr>
            <w:tcW w:w="1252" w:type="pct"/>
          </w:tcPr>
          <w:p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:rsidR="003D6352" w:rsidRDefault="00B370A7">
            <w:r>
              <w:t>Abgeschlossen</w:t>
            </w:r>
          </w:p>
        </w:tc>
        <w:tc>
          <w:tcPr>
            <w:tcW w:w="646" w:type="pct"/>
          </w:tcPr>
          <w:p w:rsidR="003D6352" w:rsidRDefault="00AB4CCF">
            <w:r>
              <w:t>28.07.2016</w:t>
            </w:r>
          </w:p>
        </w:tc>
        <w:tc>
          <w:tcPr>
            <w:tcW w:w="1019" w:type="pct"/>
          </w:tcPr>
          <w:p w:rsidR="003D6352" w:rsidRDefault="00AB4CCF">
            <w:r>
              <w:t>Projektteam</w:t>
            </w:r>
          </w:p>
        </w:tc>
        <w:tc>
          <w:tcPr>
            <w:tcW w:w="1432" w:type="pct"/>
          </w:tcPr>
          <w:p w:rsidR="003D6352" w:rsidRDefault="00397B85">
            <w:r>
              <w:t>Projektantrag</w:t>
            </w:r>
          </w:p>
        </w:tc>
      </w:tr>
      <w:tr w:rsidR="003D6352" w:rsidTr="00397B85">
        <w:tc>
          <w:tcPr>
            <w:tcW w:w="1252" w:type="pct"/>
          </w:tcPr>
          <w:p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646" w:type="pct"/>
          </w:tcPr>
          <w:p w:rsidR="003D6352" w:rsidRDefault="00AB4CCF">
            <w:r>
              <w:t>05.08.2016</w:t>
            </w:r>
          </w:p>
        </w:tc>
        <w:tc>
          <w:tcPr>
            <w:tcW w:w="1019" w:type="pct"/>
          </w:tcPr>
          <w:p w:rsidR="003D6352" w:rsidRDefault="00441181">
            <w:r>
              <w:t>Berater, Teamleiter</w:t>
            </w:r>
          </w:p>
        </w:tc>
        <w:tc>
          <w:tcPr>
            <w:tcW w:w="1432" w:type="pct"/>
          </w:tcPr>
          <w:p w:rsidR="003D6352" w:rsidRDefault="00B370A7" w:rsidP="00835EF9">
            <w:r>
              <w:t>EPK</w:t>
            </w:r>
            <w:r w:rsidR="005E3875">
              <w:t>, Systemübersicht, Kennzahlenmodell</w:t>
            </w:r>
            <w:r w:rsidR="00C95408">
              <w:t>, Dokumentation</w:t>
            </w:r>
          </w:p>
        </w:tc>
      </w:tr>
      <w:tr w:rsidR="003D6352" w:rsidTr="005E3875">
        <w:tc>
          <w:tcPr>
            <w:tcW w:w="1252" w:type="pct"/>
          </w:tcPr>
          <w:p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00B050"/>
          </w:tcPr>
          <w:p w:rsidR="003D6352" w:rsidRDefault="005E3875">
            <w:r>
              <w:t>Bearbeitung</w:t>
            </w:r>
          </w:p>
        </w:tc>
        <w:tc>
          <w:tcPr>
            <w:tcW w:w="646" w:type="pct"/>
          </w:tcPr>
          <w:p w:rsidR="003D6352" w:rsidRDefault="005E3875">
            <w:r>
              <w:t>12.08.2016</w:t>
            </w:r>
          </w:p>
        </w:tc>
        <w:tc>
          <w:tcPr>
            <w:tcW w:w="1019" w:type="pct"/>
          </w:tcPr>
          <w:p w:rsidR="003D6352" w:rsidRDefault="005E3875" w:rsidP="005E3875">
            <w:r>
              <w:t>Web-Entwickler, DB-Entwickler, Teamleiter, Berater</w:t>
            </w:r>
          </w:p>
        </w:tc>
        <w:tc>
          <w:tcPr>
            <w:tcW w:w="1432" w:type="pct"/>
          </w:tcPr>
          <w:p w:rsidR="003D6352" w:rsidRDefault="005E3875">
            <w:r>
              <w:t>Programmlogik, Datenbank</w:t>
            </w:r>
          </w:p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</w:tbl>
    <w:p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:rsidTr="00615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0" w:type="pct"/>
          </w:tcPr>
          <w:p w:rsidR="006150CF" w:rsidRDefault="006150CF">
            <w:r>
              <w:t>Kategorie</w:t>
            </w:r>
          </w:p>
        </w:tc>
        <w:tc>
          <w:tcPr>
            <w:tcW w:w="657" w:type="pct"/>
          </w:tcPr>
          <w:p w:rsidR="006150CF" w:rsidRDefault="006150CF">
            <w:r>
              <w:t>Ausgaben Ist</w:t>
            </w:r>
          </w:p>
        </w:tc>
        <w:tc>
          <w:tcPr>
            <w:tcW w:w="739" w:type="pct"/>
          </w:tcPr>
          <w:p w:rsidR="006150CF" w:rsidRDefault="006150CF">
            <w:r>
              <w:t>Ausgaben PLAN</w:t>
            </w:r>
          </w:p>
        </w:tc>
        <w:tc>
          <w:tcPr>
            <w:tcW w:w="739" w:type="pct"/>
          </w:tcPr>
          <w:p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:rsidR="006150CF" w:rsidRDefault="006150CF">
            <w:r>
              <w:t>Notizen</w:t>
            </w:r>
          </w:p>
        </w:tc>
      </w:tr>
      <w:tr w:rsidR="006150CF" w:rsidTr="006150CF">
        <w:tc>
          <w:tcPr>
            <w:tcW w:w="880" w:type="pct"/>
          </w:tcPr>
          <w:p w:rsidR="006150CF" w:rsidRDefault="00C95408">
            <w:r>
              <w:t>Personalkosten</w:t>
            </w:r>
          </w:p>
        </w:tc>
        <w:tc>
          <w:tcPr>
            <w:tcW w:w="657" w:type="pct"/>
          </w:tcPr>
          <w:p w:rsidR="006150CF" w:rsidRDefault="005E3875">
            <w:r>
              <w:t>2.024,20 €</w:t>
            </w:r>
          </w:p>
        </w:tc>
        <w:tc>
          <w:tcPr>
            <w:tcW w:w="739" w:type="pct"/>
          </w:tcPr>
          <w:p w:rsidR="006150CF" w:rsidRDefault="006150CF">
            <w:r>
              <w:t>1248,94 €</w:t>
            </w:r>
          </w:p>
        </w:tc>
        <w:tc>
          <w:tcPr>
            <w:tcW w:w="739" w:type="pct"/>
          </w:tcPr>
          <w:p w:rsidR="00B370A7" w:rsidRDefault="005E3875">
            <w:pPr>
              <w:rPr>
                <w:color w:val="00B050"/>
              </w:rPr>
            </w:pPr>
            <w:r w:rsidRPr="005E3875">
              <w:rPr>
                <w:color w:val="FF0000"/>
              </w:rPr>
              <w:t>+739,26 €</w:t>
            </w:r>
            <w:r w:rsidR="006150CF" w:rsidRPr="005E3875">
              <w:rPr>
                <w:color w:val="FF0000"/>
              </w:rPr>
              <w:t xml:space="preserve"> </w:t>
            </w:r>
          </w:p>
          <w:p w:rsidR="006150CF" w:rsidRDefault="005110CC">
            <w:r>
              <w:t>(</w:t>
            </w:r>
            <w:r w:rsidR="00C95408" w:rsidRPr="00C95408">
              <w:rPr>
                <w:color w:val="FF0000"/>
              </w:rPr>
              <w:t>62,07%</w:t>
            </w:r>
            <w:r>
              <w:t>)</w:t>
            </w:r>
          </w:p>
        </w:tc>
        <w:tc>
          <w:tcPr>
            <w:tcW w:w="1985" w:type="pct"/>
          </w:tcPr>
          <w:p w:rsidR="00B370A7" w:rsidRDefault="00C95408">
            <w:r>
              <w:t>Analyse-Arbeiten, Start Entwicklung (Web, DB), Dokumentation</w:t>
            </w:r>
          </w:p>
          <w:p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:rsidTr="006150CF">
        <w:tc>
          <w:tcPr>
            <w:tcW w:w="880" w:type="pct"/>
          </w:tcPr>
          <w:p w:rsidR="006150CF" w:rsidRDefault="006150CF">
            <w:r>
              <w:t>Materialkosten</w:t>
            </w:r>
          </w:p>
        </w:tc>
        <w:tc>
          <w:tcPr>
            <w:tcW w:w="657" w:type="pct"/>
          </w:tcPr>
          <w:p w:rsidR="006150CF" w:rsidRDefault="006150CF">
            <w:r>
              <w:t>894,44 €</w:t>
            </w:r>
          </w:p>
        </w:tc>
        <w:tc>
          <w:tcPr>
            <w:tcW w:w="739" w:type="pct"/>
          </w:tcPr>
          <w:p w:rsidR="006150CF" w:rsidRDefault="006150CF">
            <w:r>
              <w:t>894,44 €</w:t>
            </w:r>
          </w:p>
        </w:tc>
        <w:tc>
          <w:tcPr>
            <w:tcW w:w="739" w:type="pct"/>
          </w:tcPr>
          <w:p w:rsidR="006150CF" w:rsidRDefault="006150CF">
            <w:r>
              <w:t>0</w:t>
            </w:r>
          </w:p>
        </w:tc>
        <w:tc>
          <w:tcPr>
            <w:tcW w:w="1985" w:type="pct"/>
          </w:tcPr>
          <w:p w:rsidR="006150CF" w:rsidRDefault="006150CF">
            <w:r>
              <w:t>Notebooks anteilig</w:t>
            </w:r>
          </w:p>
        </w:tc>
      </w:tr>
      <w:tr w:rsidR="006150CF" w:rsidTr="006150CF">
        <w:tc>
          <w:tcPr>
            <w:tcW w:w="880" w:type="pct"/>
          </w:tcPr>
          <w:p w:rsidR="006150CF" w:rsidRDefault="006150CF"/>
        </w:tc>
        <w:tc>
          <w:tcPr>
            <w:tcW w:w="657" w:type="pct"/>
          </w:tcPr>
          <w:p w:rsidR="00835EF9" w:rsidRDefault="00835EF9"/>
        </w:tc>
        <w:tc>
          <w:tcPr>
            <w:tcW w:w="739" w:type="pct"/>
          </w:tcPr>
          <w:p w:rsidR="006150CF" w:rsidRDefault="006150CF"/>
        </w:tc>
        <w:tc>
          <w:tcPr>
            <w:tcW w:w="739" w:type="pct"/>
          </w:tcPr>
          <w:p w:rsidR="006150CF" w:rsidRDefault="006150CF"/>
        </w:tc>
        <w:tc>
          <w:tcPr>
            <w:tcW w:w="1985" w:type="pct"/>
          </w:tcPr>
          <w:p w:rsidR="006150CF" w:rsidRDefault="006150CF"/>
        </w:tc>
      </w:tr>
    </w:tbl>
    <w:p w:rsidR="00750357" w:rsidRDefault="000251C7">
      <w:pPr>
        <w:pStyle w:val="berschrift1"/>
      </w:pPr>
      <w:r>
        <w:t xml:space="preserve">Historie der Risiken und </w:t>
      </w:r>
    </w:p>
    <w:p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C95408">
            <w:r>
              <w:t>Kommunikationsproblem zwischen DB-Entwickler und Web-Entwickler</w:t>
            </w:r>
          </w:p>
        </w:tc>
        <w:tc>
          <w:tcPr>
            <w:tcW w:w="1250" w:type="pct"/>
          </w:tcPr>
          <w:p w:rsidR="003D6352" w:rsidRDefault="00B370A7">
            <w:r>
              <w:t xml:space="preserve">Artur </w:t>
            </w:r>
            <w:proofErr w:type="spellStart"/>
            <w:r>
              <w:t>Stalbaum</w:t>
            </w:r>
            <w:proofErr w:type="spellEnd"/>
          </w:p>
        </w:tc>
        <w:tc>
          <w:tcPr>
            <w:tcW w:w="1250" w:type="pct"/>
          </w:tcPr>
          <w:p w:rsidR="003D6352" w:rsidRDefault="005110CC">
            <w:r>
              <w:t>26</w:t>
            </w:r>
            <w:r w:rsidR="00750357">
              <w:t>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7D75E2" w:rsidRDefault="005110CC" w:rsidP="007D75E2">
      <w:r>
        <w:t>Das erfolgreiche Abschließen des Projektantrages ermöglicht nun das weitere Vorgehen in technischer Hinsicht.</w:t>
      </w:r>
    </w:p>
    <w:p w:rsidR="008A11FE" w:rsidRDefault="005110CC">
      <w:r>
        <w:t xml:space="preserve">Bis zum nächsten Statusbericht wird das </w:t>
      </w:r>
      <w:proofErr w:type="spellStart"/>
      <w:r>
        <w:t>Mockup</w:t>
      </w:r>
      <w:proofErr w:type="spellEnd"/>
      <w:r>
        <w:t xml:space="preserve"> als Übersicht für den Auftraggeber fertiggestellt und sowohl PHP- als auch Datenbank-Entwickler beginnen mit ihrer Arbeit.</w:t>
      </w:r>
    </w:p>
    <w:p w:rsidR="008A11FE" w:rsidRDefault="008A11FE" w:rsidP="008A11FE">
      <w:pPr>
        <w:pStyle w:val="berschrift1"/>
      </w:pPr>
      <w:r>
        <w:t>Änderungen / Weiteres vorgehen</w:t>
      </w:r>
    </w:p>
    <w:p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:rsidR="008A11FE" w:rsidRDefault="008A11FE" w:rsidP="00067D32">
            <w:r>
              <w:t>Datum</w:t>
            </w:r>
          </w:p>
        </w:tc>
      </w:tr>
      <w:tr w:rsidR="008A11FE" w:rsidTr="00B435AB">
        <w:tc>
          <w:tcPr>
            <w:tcW w:w="1163" w:type="pct"/>
          </w:tcPr>
          <w:p w:rsidR="008A11FE" w:rsidRDefault="005110CC" w:rsidP="006150CF">
            <w:r>
              <w:t>Kennzahlenmodell</w:t>
            </w:r>
          </w:p>
        </w:tc>
        <w:tc>
          <w:tcPr>
            <w:tcW w:w="3200" w:type="pct"/>
          </w:tcPr>
          <w:p w:rsidR="008A11FE" w:rsidRDefault="005110CC" w:rsidP="00067D32">
            <w:r>
              <w:t>Überarbeitet, an Wünsche des Auftraggebers angepasst.</w:t>
            </w:r>
            <w:r w:rsidR="00835EF9">
              <w:t xml:space="preserve"> </w:t>
            </w:r>
          </w:p>
        </w:tc>
        <w:tc>
          <w:tcPr>
            <w:tcW w:w="637" w:type="pct"/>
          </w:tcPr>
          <w:p w:rsidR="008A11FE" w:rsidRDefault="00B370A7" w:rsidP="00067D32">
            <w:r>
              <w:t>29</w:t>
            </w:r>
            <w:r w:rsidR="008A11FE">
              <w:t>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5110CC" w:rsidP="00067D32">
            <w:r>
              <w:t>Datenbank</w:t>
            </w:r>
          </w:p>
        </w:tc>
        <w:tc>
          <w:tcPr>
            <w:tcW w:w="3200" w:type="pct"/>
          </w:tcPr>
          <w:p w:rsidR="008A11FE" w:rsidRDefault="005110CC" w:rsidP="00067D32">
            <w:r>
              <w:t>Datenbank entwerfen und umsetzen</w:t>
            </w:r>
          </w:p>
        </w:tc>
        <w:tc>
          <w:tcPr>
            <w:tcW w:w="637" w:type="pct"/>
          </w:tcPr>
          <w:p w:rsidR="008A11FE" w:rsidRDefault="00B370A7" w:rsidP="00067D32">
            <w:r>
              <w:t>29</w:t>
            </w:r>
            <w:r w:rsidR="00BD3A02">
              <w:t>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5110CC" w:rsidP="00067D32">
            <w:r>
              <w:t>PHP-Entwicklung</w:t>
            </w:r>
          </w:p>
        </w:tc>
        <w:tc>
          <w:tcPr>
            <w:tcW w:w="3200" w:type="pct"/>
          </w:tcPr>
          <w:p w:rsidR="008A11FE" w:rsidRDefault="005110CC" w:rsidP="00067D32">
            <w:r>
              <w:t>Programmlogik und Datenbankanbindung</w:t>
            </w:r>
          </w:p>
        </w:tc>
        <w:tc>
          <w:tcPr>
            <w:tcW w:w="637" w:type="pct"/>
          </w:tcPr>
          <w:p w:rsidR="008A11FE" w:rsidRDefault="00C95408" w:rsidP="00067D32">
            <w:r>
              <w:t>29.07.2016</w:t>
            </w:r>
          </w:p>
        </w:tc>
      </w:tr>
    </w:tbl>
    <w:p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:rsidR="00B435AB" w:rsidRDefault="00BD3A02" w:rsidP="00067D32">
            <w:r>
              <w:t>Bis</w:t>
            </w:r>
          </w:p>
        </w:tc>
      </w:tr>
      <w:tr w:rsidR="00B435AB" w:rsidTr="00B435AB">
        <w:tc>
          <w:tcPr>
            <w:tcW w:w="1163" w:type="pct"/>
          </w:tcPr>
          <w:p w:rsidR="00B435AB" w:rsidRDefault="005110CC" w:rsidP="00067D32">
            <w:r>
              <w:t>PHP-Entwicklung</w:t>
            </w:r>
          </w:p>
        </w:tc>
        <w:tc>
          <w:tcPr>
            <w:tcW w:w="3200" w:type="pct"/>
          </w:tcPr>
          <w:p w:rsidR="00B435AB" w:rsidRDefault="005110CC" w:rsidP="00B435AB">
            <w:r>
              <w:t>Eingabe, Ausgabe</w:t>
            </w:r>
          </w:p>
        </w:tc>
        <w:tc>
          <w:tcPr>
            <w:tcW w:w="637" w:type="pct"/>
          </w:tcPr>
          <w:p w:rsidR="00B435AB" w:rsidRDefault="005110CC" w:rsidP="00067D32">
            <w:r>
              <w:t>05.08.2016</w:t>
            </w:r>
          </w:p>
        </w:tc>
      </w:tr>
      <w:tr w:rsidR="00B435AB" w:rsidTr="00B435AB">
        <w:tc>
          <w:tcPr>
            <w:tcW w:w="1163" w:type="pct"/>
          </w:tcPr>
          <w:p w:rsidR="00B435AB" w:rsidRDefault="005110CC" w:rsidP="00067D32">
            <w:r>
              <w:t>Web-Design</w:t>
            </w:r>
          </w:p>
        </w:tc>
        <w:tc>
          <w:tcPr>
            <w:tcW w:w="3200" w:type="pct"/>
          </w:tcPr>
          <w:p w:rsidR="00B435AB" w:rsidRDefault="005110CC" w:rsidP="00067D32">
            <w:r>
              <w:t>Konzept für Anwendungsdesign entwerfen</w:t>
            </w:r>
          </w:p>
        </w:tc>
        <w:tc>
          <w:tcPr>
            <w:tcW w:w="637" w:type="pct"/>
          </w:tcPr>
          <w:p w:rsidR="00B435AB" w:rsidRDefault="005110CC" w:rsidP="00067D32">
            <w:r>
              <w:t>05.08.2016</w:t>
            </w:r>
          </w:p>
        </w:tc>
      </w:tr>
      <w:tr w:rsidR="00C95408" w:rsidTr="00B435AB">
        <w:tc>
          <w:tcPr>
            <w:tcW w:w="1163" w:type="pct"/>
          </w:tcPr>
          <w:p w:rsidR="00C95408" w:rsidRDefault="00C95408" w:rsidP="00067D32">
            <w:r>
              <w:t>Test-Server in Betrieb nehmen</w:t>
            </w:r>
          </w:p>
        </w:tc>
        <w:tc>
          <w:tcPr>
            <w:tcW w:w="3200" w:type="pct"/>
          </w:tcPr>
          <w:p w:rsidR="00C95408" w:rsidRDefault="00C95408" w:rsidP="00067D32">
            <w:r>
              <w:t>Für Tests und Simulationen des PAMS</w:t>
            </w:r>
          </w:p>
        </w:tc>
        <w:tc>
          <w:tcPr>
            <w:tcW w:w="637" w:type="pct"/>
          </w:tcPr>
          <w:p w:rsidR="00C95408" w:rsidRDefault="00C95408" w:rsidP="00067D32">
            <w:r>
              <w:t>05.08.2016</w:t>
            </w:r>
            <w:bookmarkStart w:id="0" w:name="_GoBack"/>
            <w:bookmarkEnd w:id="0"/>
          </w:p>
        </w:tc>
      </w:tr>
    </w:tbl>
    <w:p w:rsidR="008A11FE" w:rsidRPr="008A11FE" w:rsidRDefault="008A11FE" w:rsidP="008A11FE"/>
    <w:p w:rsidR="008A11FE" w:rsidRPr="008A11FE" w:rsidRDefault="008A11FE" w:rsidP="008A11FE"/>
    <w:p w:rsidR="008A11FE" w:rsidRDefault="008A11FE"/>
    <w:sectPr w:rsidR="008A11FE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C2" w:rsidRDefault="00A50EC2">
      <w:pPr>
        <w:spacing w:before="0" w:after="0"/>
      </w:pPr>
      <w:r>
        <w:separator/>
      </w:r>
    </w:p>
  </w:endnote>
  <w:endnote w:type="continuationSeparator" w:id="0">
    <w:p w:rsidR="00A50EC2" w:rsidRDefault="00A50E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C9540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C2" w:rsidRDefault="00A50EC2">
      <w:pPr>
        <w:spacing w:before="0" w:after="0"/>
      </w:pPr>
      <w:r>
        <w:separator/>
      </w:r>
    </w:p>
  </w:footnote>
  <w:footnote w:type="continuationSeparator" w:id="0">
    <w:p w:rsidR="00A50EC2" w:rsidRDefault="00A50E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>
      <w:tc>
        <w:tcPr>
          <w:tcW w:w="2500" w:type="pct"/>
          <w:vAlign w:val="bottom"/>
        </w:tcPr>
        <w:p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:rsidR="003D6352" w:rsidRDefault="0032095D">
          <w:r w:rsidRPr="0032095D">
            <w:t>ABC-Straße 44-45</w:t>
          </w:r>
          <w:r>
            <w:t>, 20354 Hamburg</w:t>
          </w:r>
        </w:p>
        <w:p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799335BC" wp14:editId="1F81797D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90AC8"/>
    <w:rsid w:val="001A7172"/>
    <w:rsid w:val="00220112"/>
    <w:rsid w:val="00224C83"/>
    <w:rsid w:val="0032095D"/>
    <w:rsid w:val="00397B85"/>
    <w:rsid w:val="003D6352"/>
    <w:rsid w:val="0042540A"/>
    <w:rsid w:val="00441181"/>
    <w:rsid w:val="005110CC"/>
    <w:rsid w:val="005E3875"/>
    <w:rsid w:val="006150CF"/>
    <w:rsid w:val="00750357"/>
    <w:rsid w:val="0078522E"/>
    <w:rsid w:val="00795AB3"/>
    <w:rsid w:val="007D75E2"/>
    <w:rsid w:val="00835EF9"/>
    <w:rsid w:val="0089798A"/>
    <w:rsid w:val="008A11FE"/>
    <w:rsid w:val="00A23BFB"/>
    <w:rsid w:val="00A50EC2"/>
    <w:rsid w:val="00A85430"/>
    <w:rsid w:val="00AB4CCF"/>
    <w:rsid w:val="00B370A7"/>
    <w:rsid w:val="00B435AB"/>
    <w:rsid w:val="00B5487C"/>
    <w:rsid w:val="00BC2986"/>
    <w:rsid w:val="00BD165F"/>
    <w:rsid w:val="00BD3A02"/>
    <w:rsid w:val="00C64F16"/>
    <w:rsid w:val="00C95408"/>
    <w:rsid w:val="00CB2354"/>
    <w:rsid w:val="00D458B1"/>
    <w:rsid w:val="00DB33B9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E11B7"/>
    <w:rsid w:val="0089379F"/>
    <w:rsid w:val="00A52B3F"/>
    <w:rsid w:val="00AF7C77"/>
    <w:rsid w:val="00B45085"/>
    <w:rsid w:val="00B87E0F"/>
    <w:rsid w:val="00E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ECC43-2512-4B07-8F3E-5DE44CA0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3</cp:revision>
  <dcterms:created xsi:type="dcterms:W3CDTF">2016-07-29T08:46:00Z</dcterms:created>
  <dcterms:modified xsi:type="dcterms:W3CDTF">2016-08-01T09:13:00Z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